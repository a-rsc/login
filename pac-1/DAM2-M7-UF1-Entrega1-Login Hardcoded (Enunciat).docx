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7914579C" w14:textId="1C108B60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F73767">
        <w:rPr>
          <w:color w:val="1F2A6A"/>
          <w:sz w:val="48"/>
        </w:rPr>
        <w:t>DAM2/ASIX2 - PHP: UF1</w:t>
      </w:r>
      <w:r w:rsidRPr="00160495">
        <w:rPr>
          <w:color w:val="1F2A6A"/>
          <w:sz w:val="48"/>
        </w:rPr>
        <w:fldChar w:fldCharType="end"/>
      </w:r>
    </w:p>
    <w:p w14:paraId="7914579D" w14:textId="6E72681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F73767">
        <w:rPr>
          <w:color w:val="1F2A6A"/>
          <w:sz w:val="40"/>
        </w:rPr>
        <w:t>UF1 - Entrega #1</w:t>
      </w:r>
      <w:r w:rsidRPr="00160495">
        <w:rPr>
          <w:color w:val="1F2A6A"/>
          <w:sz w:val="40"/>
        </w:rPr>
        <w:fldChar w:fldCharType="end"/>
      </w:r>
    </w:p>
    <w:p w14:paraId="7914579E" w14:textId="77777777" w:rsidR="006F7B24" w:rsidRPr="00160495" w:rsidRDefault="006F7B24" w:rsidP="00524365">
      <w:pPr>
        <w:pStyle w:val="docFecha"/>
      </w:pPr>
    </w:p>
    <w:p w14:paraId="7914579F" w14:textId="6E6BB478" w:rsidR="003114B6" w:rsidRPr="00160495" w:rsidRDefault="00E40C1E" w:rsidP="00524365">
      <w:pPr>
        <w:pStyle w:val="docFecha"/>
        <w:rPr>
          <w:sz w:val="28"/>
        </w:rPr>
      </w:pPr>
      <w:r>
        <w:rPr>
          <w:sz w:val="28"/>
        </w:rPr>
        <w:t>05</w:t>
      </w:r>
      <w:r w:rsidR="00A22ABD">
        <w:rPr>
          <w:sz w:val="28"/>
        </w:rPr>
        <w:t xml:space="preserve"> </w:t>
      </w:r>
      <w:r>
        <w:rPr>
          <w:sz w:val="28"/>
        </w:rPr>
        <w:t>de Novembre</w:t>
      </w:r>
      <w:r w:rsidR="00953865">
        <w:rPr>
          <w:sz w:val="28"/>
        </w:rPr>
        <w:t xml:space="preserve"> </w:t>
      </w:r>
      <w:r w:rsidR="006F7B24" w:rsidRPr="00160495">
        <w:rPr>
          <w:sz w:val="28"/>
        </w:rPr>
        <w:t>de 20</w:t>
      </w:r>
      <w:r w:rsidR="00953865">
        <w:rPr>
          <w:sz w:val="28"/>
        </w:rPr>
        <w:t>20</w:t>
      </w:r>
    </w:p>
    <w:p w14:paraId="791457A0" w14:textId="3A4ED71D" w:rsidR="007B26A2" w:rsidRPr="00160495" w:rsidRDefault="00EA6836" w:rsidP="00524365">
      <w:pPr>
        <w:pStyle w:val="docFecha"/>
        <w:rPr>
          <w:sz w:val="28"/>
        </w:rPr>
      </w:pPr>
      <w:r>
        <w:rPr>
          <w:sz w:val="28"/>
        </w:rPr>
        <w:t xml:space="preserve">Versió </w:t>
      </w:r>
      <w:r w:rsidR="00D44CF0">
        <w:rPr>
          <w:sz w:val="28"/>
        </w:rPr>
        <w:t>1</w:t>
      </w:r>
      <w:r w:rsidR="00953865">
        <w:rPr>
          <w:sz w:val="28"/>
        </w:rPr>
        <w:t>.0</w:t>
      </w:r>
    </w:p>
    <w:p w14:paraId="791457A1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5542153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2783"/>
        <w:gridCol w:w="1701"/>
        <w:gridCol w:w="2551"/>
        <w:gridCol w:w="1280"/>
      </w:tblGrid>
      <w:tr w:rsidR="00CD2DE2" w:rsidRPr="00160495" w14:paraId="791457A7" w14:textId="77777777" w:rsidTr="00BA6327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2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3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4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5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791457A6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A22ABD" w:rsidRPr="00160495" w14:paraId="4BCD4220" w14:textId="77777777" w:rsidTr="00BA632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396BA4D" w14:textId="63E5B897" w:rsidR="00A22ABD" w:rsidRPr="00160495" w:rsidRDefault="000915E2" w:rsidP="00E12B09">
            <w:r>
              <w:t>1.0</w:t>
            </w:r>
          </w:p>
        </w:tc>
        <w:tc>
          <w:tcPr>
            <w:tcW w:w="2783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3875EA59" w14:textId="716DC1C9" w:rsidR="00A22ABD" w:rsidRPr="00160495" w:rsidRDefault="00F73767" w:rsidP="00E12B09">
            <w:r>
              <w:t>Primera versió</w:t>
            </w:r>
          </w:p>
        </w:tc>
        <w:tc>
          <w:tcPr>
            <w:tcW w:w="170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EAC3D86" w14:textId="0AEF17DB" w:rsidR="00A22ABD" w:rsidRPr="00160495" w:rsidRDefault="000915E2" w:rsidP="00E12B09">
            <w:r>
              <w:t>David González</w:t>
            </w:r>
          </w:p>
        </w:tc>
        <w:tc>
          <w:tcPr>
            <w:tcW w:w="2551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0C1101A" w14:textId="31C596A9" w:rsidR="00A22ABD" w:rsidRDefault="000915E2" w:rsidP="00E12B09">
            <w:r>
              <w:t xml:space="preserve">Alumnes </w:t>
            </w:r>
            <w:r w:rsidR="00F73767">
              <w:t>DAM2/ASIX2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99387CB" w14:textId="1149C9B3" w:rsidR="00A22ABD" w:rsidRDefault="00F73767" w:rsidP="00E12B09">
            <w:r>
              <w:t>05</w:t>
            </w:r>
            <w:r w:rsidR="000915E2">
              <w:t>/1</w:t>
            </w:r>
            <w:r>
              <w:t>1</w:t>
            </w:r>
            <w:r w:rsidR="000915E2">
              <w:t>/2020</w:t>
            </w:r>
          </w:p>
        </w:tc>
      </w:tr>
    </w:tbl>
    <w:p w14:paraId="791457AE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5542154"/>
      <w:r w:rsidRPr="00160495">
        <w:lastRenderedPageBreak/>
        <w:t>Índ</w:t>
      </w:r>
      <w:r w:rsidR="007B26A2" w:rsidRPr="00160495">
        <w:t>ex</w:t>
      </w:r>
      <w:bookmarkEnd w:id="2"/>
    </w:p>
    <w:p w14:paraId="61F04FB5" w14:textId="06602687" w:rsidR="00E33A27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5542153" w:history="1">
        <w:r w:rsidR="00E33A27" w:rsidRPr="00BF658E">
          <w:rPr>
            <w:rStyle w:val="Hipervnculo"/>
          </w:rPr>
          <w:t>Control de Versions</w:t>
        </w:r>
        <w:r w:rsidR="00E33A27">
          <w:rPr>
            <w:webHidden/>
          </w:rPr>
          <w:tab/>
        </w:r>
        <w:r w:rsidR="00E33A27">
          <w:rPr>
            <w:webHidden/>
          </w:rPr>
          <w:fldChar w:fldCharType="begin"/>
        </w:r>
        <w:r w:rsidR="00E33A27">
          <w:rPr>
            <w:webHidden/>
          </w:rPr>
          <w:instrText xml:space="preserve"> PAGEREF _Toc55542153 \h </w:instrText>
        </w:r>
        <w:r w:rsidR="00E33A27">
          <w:rPr>
            <w:webHidden/>
          </w:rPr>
        </w:r>
        <w:r w:rsidR="00E33A27">
          <w:rPr>
            <w:webHidden/>
          </w:rPr>
          <w:fldChar w:fldCharType="separate"/>
        </w:r>
        <w:r w:rsidR="00E33A27">
          <w:rPr>
            <w:webHidden/>
          </w:rPr>
          <w:t>2</w:t>
        </w:r>
        <w:r w:rsidR="00E33A27">
          <w:rPr>
            <w:webHidden/>
          </w:rPr>
          <w:fldChar w:fldCharType="end"/>
        </w:r>
      </w:hyperlink>
    </w:p>
    <w:p w14:paraId="5B2ED01C" w14:textId="3DA7084B" w:rsidR="00E33A27" w:rsidRDefault="002A5D81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5542154" w:history="1">
        <w:r w:rsidR="00E33A27" w:rsidRPr="00BF658E">
          <w:rPr>
            <w:rStyle w:val="Hipervnculo"/>
          </w:rPr>
          <w:t>Índex</w:t>
        </w:r>
        <w:r w:rsidR="00E33A27">
          <w:rPr>
            <w:webHidden/>
          </w:rPr>
          <w:tab/>
        </w:r>
        <w:r w:rsidR="00E33A27">
          <w:rPr>
            <w:webHidden/>
          </w:rPr>
          <w:fldChar w:fldCharType="begin"/>
        </w:r>
        <w:r w:rsidR="00E33A27">
          <w:rPr>
            <w:webHidden/>
          </w:rPr>
          <w:instrText xml:space="preserve"> PAGEREF _Toc55542154 \h </w:instrText>
        </w:r>
        <w:r w:rsidR="00E33A27">
          <w:rPr>
            <w:webHidden/>
          </w:rPr>
        </w:r>
        <w:r w:rsidR="00E33A27">
          <w:rPr>
            <w:webHidden/>
          </w:rPr>
          <w:fldChar w:fldCharType="separate"/>
        </w:r>
        <w:r w:rsidR="00E33A27">
          <w:rPr>
            <w:webHidden/>
          </w:rPr>
          <w:t>3</w:t>
        </w:r>
        <w:r w:rsidR="00E33A27">
          <w:rPr>
            <w:webHidden/>
          </w:rPr>
          <w:fldChar w:fldCharType="end"/>
        </w:r>
      </w:hyperlink>
    </w:p>
    <w:p w14:paraId="2DF29797" w14:textId="07A8E38E" w:rsidR="00E33A27" w:rsidRDefault="002A5D81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5542155" w:history="1">
        <w:r w:rsidR="00E33A27" w:rsidRPr="00BF658E">
          <w:rPr>
            <w:rStyle w:val="Hipervnculo"/>
          </w:rPr>
          <w:t>1</w:t>
        </w:r>
        <w:r w:rsidR="00E33A27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E33A27" w:rsidRPr="00BF658E">
          <w:rPr>
            <w:rStyle w:val="Hipervnculo"/>
          </w:rPr>
          <w:t>Pràctica #1 – Formulari de Login Hardcoded</w:t>
        </w:r>
        <w:r w:rsidR="00E33A27">
          <w:rPr>
            <w:webHidden/>
          </w:rPr>
          <w:tab/>
        </w:r>
        <w:r w:rsidR="00E33A27">
          <w:rPr>
            <w:webHidden/>
          </w:rPr>
          <w:fldChar w:fldCharType="begin"/>
        </w:r>
        <w:r w:rsidR="00E33A27">
          <w:rPr>
            <w:webHidden/>
          </w:rPr>
          <w:instrText xml:space="preserve"> PAGEREF _Toc55542155 \h </w:instrText>
        </w:r>
        <w:r w:rsidR="00E33A27">
          <w:rPr>
            <w:webHidden/>
          </w:rPr>
        </w:r>
        <w:r w:rsidR="00E33A27">
          <w:rPr>
            <w:webHidden/>
          </w:rPr>
          <w:fldChar w:fldCharType="separate"/>
        </w:r>
        <w:r w:rsidR="00E33A27">
          <w:rPr>
            <w:webHidden/>
          </w:rPr>
          <w:t>4</w:t>
        </w:r>
        <w:r w:rsidR="00E33A27">
          <w:rPr>
            <w:webHidden/>
          </w:rPr>
          <w:fldChar w:fldCharType="end"/>
        </w:r>
      </w:hyperlink>
    </w:p>
    <w:p w14:paraId="4EAE5864" w14:textId="721C60C5" w:rsidR="00E33A27" w:rsidRDefault="002A5D8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5542156" w:history="1">
        <w:r w:rsidR="00E33A27" w:rsidRPr="00BF658E">
          <w:rPr>
            <w:rStyle w:val="Hipervnculo"/>
            <w:noProof/>
          </w:rPr>
          <w:t>1.1</w:t>
        </w:r>
        <w:r w:rsidR="00E33A2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E33A27" w:rsidRPr="00BF658E">
          <w:rPr>
            <w:rStyle w:val="Hipervnculo"/>
            <w:noProof/>
          </w:rPr>
          <w:t>Enunciat</w:t>
        </w:r>
        <w:r w:rsidR="00E33A27">
          <w:rPr>
            <w:noProof/>
            <w:webHidden/>
          </w:rPr>
          <w:tab/>
        </w:r>
        <w:r w:rsidR="00E33A27">
          <w:rPr>
            <w:noProof/>
            <w:webHidden/>
          </w:rPr>
          <w:fldChar w:fldCharType="begin"/>
        </w:r>
        <w:r w:rsidR="00E33A27">
          <w:rPr>
            <w:noProof/>
            <w:webHidden/>
          </w:rPr>
          <w:instrText xml:space="preserve"> PAGEREF _Toc55542156 \h </w:instrText>
        </w:r>
        <w:r w:rsidR="00E33A27">
          <w:rPr>
            <w:noProof/>
            <w:webHidden/>
          </w:rPr>
        </w:r>
        <w:r w:rsidR="00E33A27">
          <w:rPr>
            <w:noProof/>
            <w:webHidden/>
          </w:rPr>
          <w:fldChar w:fldCharType="separate"/>
        </w:r>
        <w:r w:rsidR="00E33A27">
          <w:rPr>
            <w:noProof/>
            <w:webHidden/>
          </w:rPr>
          <w:t>4</w:t>
        </w:r>
        <w:r w:rsidR="00E33A27">
          <w:rPr>
            <w:noProof/>
            <w:webHidden/>
          </w:rPr>
          <w:fldChar w:fldCharType="end"/>
        </w:r>
      </w:hyperlink>
    </w:p>
    <w:p w14:paraId="1181DAAF" w14:textId="0040DD02" w:rsidR="00E33A27" w:rsidRDefault="002A5D8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5542157" w:history="1">
        <w:r w:rsidR="00E33A27" w:rsidRPr="00BF658E">
          <w:rPr>
            <w:rStyle w:val="Hipervnculo"/>
            <w:noProof/>
          </w:rPr>
          <w:t>1.2</w:t>
        </w:r>
        <w:r w:rsidR="00E33A2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E33A27" w:rsidRPr="00BF658E">
          <w:rPr>
            <w:rStyle w:val="Hipervnculo"/>
            <w:noProof/>
          </w:rPr>
          <w:t>Requeriments</w:t>
        </w:r>
        <w:r w:rsidR="00E33A27">
          <w:rPr>
            <w:noProof/>
            <w:webHidden/>
          </w:rPr>
          <w:tab/>
        </w:r>
        <w:r w:rsidR="00E33A27">
          <w:rPr>
            <w:noProof/>
            <w:webHidden/>
          </w:rPr>
          <w:fldChar w:fldCharType="begin"/>
        </w:r>
        <w:r w:rsidR="00E33A27">
          <w:rPr>
            <w:noProof/>
            <w:webHidden/>
          </w:rPr>
          <w:instrText xml:space="preserve"> PAGEREF _Toc55542157 \h </w:instrText>
        </w:r>
        <w:r w:rsidR="00E33A27">
          <w:rPr>
            <w:noProof/>
            <w:webHidden/>
          </w:rPr>
        </w:r>
        <w:r w:rsidR="00E33A27">
          <w:rPr>
            <w:noProof/>
            <w:webHidden/>
          </w:rPr>
          <w:fldChar w:fldCharType="separate"/>
        </w:r>
        <w:r w:rsidR="00E33A27">
          <w:rPr>
            <w:noProof/>
            <w:webHidden/>
          </w:rPr>
          <w:t>4</w:t>
        </w:r>
        <w:r w:rsidR="00E33A27">
          <w:rPr>
            <w:noProof/>
            <w:webHidden/>
          </w:rPr>
          <w:fldChar w:fldCharType="end"/>
        </w:r>
      </w:hyperlink>
    </w:p>
    <w:p w14:paraId="3DAF23B2" w14:textId="3C4DA1BF" w:rsidR="00E33A27" w:rsidRDefault="002A5D81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5542158" w:history="1">
        <w:r w:rsidR="00E33A27" w:rsidRPr="00BF658E">
          <w:rPr>
            <w:rStyle w:val="Hipervnculo"/>
            <w:noProof/>
          </w:rPr>
          <w:t>1.3</w:t>
        </w:r>
        <w:r w:rsidR="00E33A27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E33A27" w:rsidRPr="00BF658E">
          <w:rPr>
            <w:rStyle w:val="Hipervnculo"/>
            <w:noProof/>
          </w:rPr>
          <w:t>Entrega</w:t>
        </w:r>
        <w:r w:rsidR="00E33A27">
          <w:rPr>
            <w:noProof/>
            <w:webHidden/>
          </w:rPr>
          <w:tab/>
        </w:r>
        <w:r w:rsidR="00E33A27">
          <w:rPr>
            <w:noProof/>
            <w:webHidden/>
          </w:rPr>
          <w:fldChar w:fldCharType="begin"/>
        </w:r>
        <w:r w:rsidR="00E33A27">
          <w:rPr>
            <w:noProof/>
            <w:webHidden/>
          </w:rPr>
          <w:instrText xml:space="preserve"> PAGEREF _Toc55542158 \h </w:instrText>
        </w:r>
        <w:r w:rsidR="00E33A27">
          <w:rPr>
            <w:noProof/>
            <w:webHidden/>
          </w:rPr>
        </w:r>
        <w:r w:rsidR="00E33A27">
          <w:rPr>
            <w:noProof/>
            <w:webHidden/>
          </w:rPr>
          <w:fldChar w:fldCharType="separate"/>
        </w:r>
        <w:r w:rsidR="00E33A27">
          <w:rPr>
            <w:noProof/>
            <w:webHidden/>
          </w:rPr>
          <w:t>5</w:t>
        </w:r>
        <w:r w:rsidR="00E33A27">
          <w:rPr>
            <w:noProof/>
            <w:webHidden/>
          </w:rPr>
          <w:fldChar w:fldCharType="end"/>
        </w:r>
      </w:hyperlink>
    </w:p>
    <w:p w14:paraId="791457B7" w14:textId="02F93F61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791457B8" w14:textId="271B3DF8" w:rsidR="009B25E2" w:rsidRDefault="00CA1AE9" w:rsidP="003B3315">
      <w:pPr>
        <w:pStyle w:val="Ttulo1"/>
      </w:pPr>
      <w:bookmarkStart w:id="7" w:name="_Toc55542155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r w:rsidR="00930C95">
        <w:t xml:space="preserve"> – </w:t>
      </w:r>
      <w:r w:rsidR="0086377F">
        <w:t>Formulari de Login Hardcoded</w:t>
      </w:r>
      <w:bookmarkEnd w:id="7"/>
    </w:p>
    <w:p w14:paraId="40185331" w14:textId="47CCAA47" w:rsidR="00C863D8" w:rsidRPr="00C863D8" w:rsidRDefault="00065F8B" w:rsidP="00C863D8">
      <w:pPr>
        <w:pStyle w:val="Ttulo2"/>
      </w:pPr>
      <w:bookmarkStart w:id="8" w:name="_Toc55542156"/>
      <w:r>
        <w:t>Enunciat</w:t>
      </w:r>
      <w:bookmarkEnd w:id="8"/>
    </w:p>
    <w:p w14:paraId="49EBFD98" w14:textId="7690DB82" w:rsidR="003F78CC" w:rsidRDefault="004208C4" w:rsidP="001F0216">
      <w:r>
        <w:t>Enhorabona</w:t>
      </w:r>
      <w:r w:rsidR="00154011">
        <w:t>, finalment has aconseguit entrar i a</w:t>
      </w:r>
      <w:r>
        <w:t>vui és el teu primer dia com a desenvolupador junior PHP</w:t>
      </w:r>
      <w:r w:rsidR="0075143C">
        <w:t xml:space="preserve"> </w:t>
      </w:r>
      <w:r w:rsidR="00154011">
        <w:t>en una important multinacional del sector de les telecomunicacions</w:t>
      </w:r>
      <w:r w:rsidR="003F78CC">
        <w:t>. Diuen que els inicis no són fàcils, però de ben segur que el teu ... no serà una excepció. El teu responsable no dubte</w:t>
      </w:r>
      <w:r w:rsidR="00D678A9">
        <w:t xml:space="preserve"> el més mínim de la professionalitat</w:t>
      </w:r>
      <w:r w:rsidR="003F78CC">
        <w:t xml:space="preserve"> de</w:t>
      </w:r>
      <w:r w:rsidR="00D678A9">
        <w:t>ls responsables de</w:t>
      </w:r>
      <w:r w:rsidR="003F78CC">
        <w:t xml:space="preserve"> RRHH, però com ja saps, més val prevenir que curar, així que t’ha encarregat una sèrie de tasques les quals supervisarà directament per tal de validar les teves aptituds i</w:t>
      </w:r>
      <w:r w:rsidR="00D678A9">
        <w:t xml:space="preserve"> així confirmar la idoneïtat del teu perfil per la vacant que ara ocupes.</w:t>
      </w:r>
    </w:p>
    <w:p w14:paraId="4975E495" w14:textId="5520F6FC" w:rsidR="000C48DD" w:rsidRDefault="000C48DD" w:rsidP="00560D6A"/>
    <w:p w14:paraId="1529A432" w14:textId="151615C4" w:rsidR="00E918E2" w:rsidRDefault="00D678A9" w:rsidP="00560D6A">
      <w:r>
        <w:t xml:space="preserve">La teva missió és </w:t>
      </w:r>
      <w:r w:rsidR="00F27972">
        <w:t xml:space="preserve">crear </w:t>
      </w:r>
      <w:r w:rsidR="00747EF2">
        <w:t>un login d’usuaris que compleixi amb els següents requeriments tècnics.</w:t>
      </w:r>
    </w:p>
    <w:p w14:paraId="51A97819" w14:textId="77777777" w:rsidR="00E918E2" w:rsidRDefault="00E918E2" w:rsidP="00560D6A"/>
    <w:p w14:paraId="37AE604E" w14:textId="77BF486F" w:rsidR="00EC4DFC" w:rsidRDefault="007D464D" w:rsidP="00A6344B">
      <w:pPr>
        <w:pStyle w:val="Ttulo2"/>
        <w:ind w:left="720" w:hanging="720"/>
      </w:pPr>
      <w:bookmarkStart w:id="9" w:name="_Toc55542157"/>
      <w:r>
        <w:t>Requeriments</w:t>
      </w:r>
      <w:bookmarkEnd w:id="9"/>
    </w:p>
    <w:p w14:paraId="016F9B41" w14:textId="640D9B63" w:rsidR="00811F6A" w:rsidRDefault="00722B04" w:rsidP="00101098">
      <w:pPr>
        <w:rPr>
          <w:noProof/>
        </w:rPr>
      </w:pPr>
      <w:r>
        <w:rPr>
          <w:noProof/>
        </w:rPr>
        <w:t>Contindrà el formulari de login considerant el següent:</w:t>
      </w:r>
    </w:p>
    <w:p w14:paraId="3BFB4F05" w14:textId="2EF7B43E" w:rsidR="00C7309D" w:rsidRPr="00742012" w:rsidRDefault="00722B04" w:rsidP="00A219BF">
      <w:pPr>
        <w:pStyle w:val="Prrafodelista"/>
        <w:numPr>
          <w:ilvl w:val="0"/>
          <w:numId w:val="44"/>
        </w:numPr>
        <w:rPr>
          <w:noProof/>
          <w:highlight w:val="yellow"/>
        </w:rPr>
      </w:pPr>
      <w:r w:rsidRPr="00742012">
        <w:rPr>
          <w:noProof/>
          <w:highlight w:val="yellow"/>
        </w:rPr>
        <w:t>Cal incloure</w:t>
      </w:r>
      <w:r w:rsidR="00C7309D" w:rsidRPr="00742012">
        <w:rPr>
          <w:noProof/>
          <w:highlight w:val="yellow"/>
        </w:rPr>
        <w:t xml:space="preserve"> els camps d’</w:t>
      </w:r>
      <w:r w:rsidR="00A6344B" w:rsidRPr="00742012">
        <w:rPr>
          <w:noProof/>
          <w:highlight w:val="yellow"/>
        </w:rPr>
        <w:t>email</w:t>
      </w:r>
      <w:r w:rsidR="00C7309D" w:rsidRPr="00742012">
        <w:rPr>
          <w:noProof/>
          <w:highlight w:val="yellow"/>
        </w:rPr>
        <w:t xml:space="preserve"> i password.</w:t>
      </w:r>
    </w:p>
    <w:p w14:paraId="0448BA97" w14:textId="4257A56F" w:rsidR="00A219BF" w:rsidRPr="00742012" w:rsidRDefault="00A219BF" w:rsidP="00A219BF">
      <w:pPr>
        <w:pStyle w:val="Prrafodelista"/>
        <w:numPr>
          <w:ilvl w:val="0"/>
          <w:numId w:val="44"/>
        </w:numPr>
        <w:rPr>
          <w:noProof/>
          <w:highlight w:val="yellow"/>
        </w:rPr>
      </w:pPr>
      <w:r w:rsidRPr="00742012">
        <w:rPr>
          <w:noProof/>
          <w:highlight w:val="yellow"/>
        </w:rPr>
        <w:t>Cal incloure un enllaç</w:t>
      </w:r>
      <w:r w:rsidR="007A2F15" w:rsidRPr="00742012">
        <w:rPr>
          <w:noProof/>
          <w:highlight w:val="yellow"/>
        </w:rPr>
        <w:t xml:space="preserve"> per recuperar la contrasenya (</w:t>
      </w:r>
      <w:r w:rsidR="003F4C9B" w:rsidRPr="00742012">
        <w:rPr>
          <w:noProof/>
          <w:highlight w:val="yellow"/>
        </w:rPr>
        <w:t>però no cal implementar res de moment</w:t>
      </w:r>
      <w:r w:rsidR="007A2F15" w:rsidRPr="00742012">
        <w:rPr>
          <w:noProof/>
          <w:highlight w:val="yellow"/>
        </w:rPr>
        <w:t>).</w:t>
      </w:r>
    </w:p>
    <w:p w14:paraId="056E83D2" w14:textId="762A7396" w:rsidR="007A2F15" w:rsidRPr="00742012" w:rsidRDefault="007A2F15" w:rsidP="00A219BF">
      <w:pPr>
        <w:pStyle w:val="Prrafodelista"/>
        <w:numPr>
          <w:ilvl w:val="0"/>
          <w:numId w:val="44"/>
        </w:numPr>
        <w:rPr>
          <w:noProof/>
          <w:highlight w:val="yellow"/>
        </w:rPr>
      </w:pPr>
      <w:r w:rsidRPr="00742012">
        <w:rPr>
          <w:noProof/>
          <w:highlight w:val="yellow"/>
        </w:rPr>
        <w:t>Cal que la pàgina sigui web responsive</w:t>
      </w:r>
      <w:r w:rsidR="003E56C6" w:rsidRPr="00742012">
        <w:rPr>
          <w:noProof/>
          <w:highlight w:val="yellow"/>
        </w:rPr>
        <w:t>.</w:t>
      </w:r>
    </w:p>
    <w:p w14:paraId="24D56D43" w14:textId="3E06C5AE" w:rsidR="003F4C9B" w:rsidRDefault="00E63065" w:rsidP="003F4C9B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>E</w:t>
      </w:r>
      <w:r w:rsidR="003F4C9B">
        <w:rPr>
          <w:noProof/>
        </w:rPr>
        <w:t xml:space="preserve">l teu cap espera un estil visual sorprenent i creatiu, però com ja se sap, no cal tampoc reinventar la roda, així que et recomana visitar </w:t>
      </w:r>
      <w:r w:rsidR="003F4C9B">
        <w:rPr>
          <w:noProof/>
        </w:rPr>
        <w:sym w:font="Wingdings" w:char="F0E0"/>
      </w:r>
      <w:r w:rsidR="003F4C9B">
        <w:rPr>
          <w:noProof/>
        </w:rPr>
        <w:t xml:space="preserve"> </w:t>
      </w:r>
      <w:hyperlink r:id="rId12" w:history="1">
        <w:r w:rsidR="003F4C9B" w:rsidRPr="00883E52">
          <w:rPr>
            <w:rStyle w:val="Hipervnculo"/>
            <w:noProof/>
          </w:rPr>
          <w:t>https://codepen.io/</w:t>
        </w:r>
      </w:hyperlink>
      <w:r w:rsidR="003F4C9B">
        <w:rPr>
          <w:noProof/>
        </w:rPr>
        <w:t xml:space="preserve"> i inspirar-te en alguna de les solucions existents.</w:t>
      </w:r>
    </w:p>
    <w:p w14:paraId="67CBF0DE" w14:textId="26267A7A" w:rsidR="003E56C6" w:rsidRDefault="003E56C6" w:rsidP="00A219BF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 xml:space="preserve">Cal que la validació del formulari es realitzi </w:t>
      </w:r>
      <w:r w:rsidR="00FC409A">
        <w:rPr>
          <w:noProof/>
        </w:rPr>
        <w:t>dins</w:t>
      </w:r>
      <w:r>
        <w:rPr>
          <w:noProof/>
        </w:rPr>
        <w:t xml:space="preserve"> </w:t>
      </w:r>
      <w:r w:rsidR="00FC409A">
        <w:rPr>
          <w:noProof/>
        </w:rPr>
        <w:t>d</w:t>
      </w:r>
      <w:r>
        <w:rPr>
          <w:noProof/>
        </w:rPr>
        <w:t>el propi index.php</w:t>
      </w:r>
    </w:p>
    <w:p w14:paraId="0EC62513" w14:textId="4D99BE24" w:rsidR="006C65AF" w:rsidRDefault="003E56C6" w:rsidP="00507CB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>Cal que adoptis unes mínimes mesures de seguretat</w:t>
      </w:r>
      <w:r w:rsidR="00FC409A">
        <w:rPr>
          <w:noProof/>
        </w:rPr>
        <w:t xml:space="preserve"> que evitin el XSS</w:t>
      </w:r>
      <w:r w:rsidR="00507CB6">
        <w:rPr>
          <w:noProof/>
        </w:rPr>
        <w:t>.</w:t>
      </w:r>
    </w:p>
    <w:p w14:paraId="1E20545B" w14:textId="3C1271A2" w:rsidR="00507CB6" w:rsidRDefault="00507CB6" w:rsidP="00507CB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 xml:space="preserve">Et demana que </w:t>
      </w:r>
      <w:r w:rsidR="00FB226C">
        <w:rPr>
          <w:noProof/>
        </w:rPr>
        <w:t>transformis</w:t>
      </w:r>
      <w:r w:rsidR="00A6344B">
        <w:rPr>
          <w:noProof/>
        </w:rPr>
        <w:t xml:space="preserve"> l’email </w:t>
      </w:r>
      <w:r>
        <w:rPr>
          <w:noProof/>
        </w:rPr>
        <w:t>i el pas</w:t>
      </w:r>
      <w:r w:rsidR="00CB01C6">
        <w:rPr>
          <w:noProof/>
        </w:rPr>
        <w:t>s</w:t>
      </w:r>
      <w:r>
        <w:rPr>
          <w:noProof/>
        </w:rPr>
        <w:t>word a</w:t>
      </w:r>
      <w:r w:rsidR="000202B9">
        <w:rPr>
          <w:noProof/>
        </w:rPr>
        <w:t xml:space="preserve"> </w:t>
      </w:r>
      <w:r>
        <w:rPr>
          <w:noProof/>
        </w:rPr>
        <w:t>BASE64</w:t>
      </w:r>
      <w:r w:rsidR="00FB226C">
        <w:rPr>
          <w:noProof/>
        </w:rPr>
        <w:t xml:space="preserve"> </w:t>
      </w:r>
      <w:r>
        <w:rPr>
          <w:noProof/>
        </w:rPr>
        <w:t>mitjançant</w:t>
      </w:r>
      <w:r w:rsidR="004B4DAA">
        <w:rPr>
          <w:noProof/>
        </w:rPr>
        <w:t xml:space="preserve"> la funció </w:t>
      </w:r>
      <w:r w:rsidR="004B4DAA">
        <w:rPr>
          <w:b/>
          <w:bCs/>
          <w:noProof/>
        </w:rPr>
        <w:t>btoa()</w:t>
      </w:r>
      <w:r>
        <w:rPr>
          <w:noProof/>
        </w:rPr>
        <w:t xml:space="preserve"> </w:t>
      </w:r>
      <w:r w:rsidR="00BF5560">
        <w:rPr>
          <w:noProof/>
        </w:rPr>
        <w:t>de J</w:t>
      </w:r>
      <w:r>
        <w:rPr>
          <w:noProof/>
        </w:rPr>
        <w:t xml:space="preserve">avascript abans d’enviar </w:t>
      </w:r>
      <w:r w:rsidR="000202B9">
        <w:rPr>
          <w:noProof/>
        </w:rPr>
        <w:t>el formulari. Posteriorment, el codi PHP de validació caldrà que els decodifiqui via la funció</w:t>
      </w:r>
      <w:r w:rsidR="00262928">
        <w:rPr>
          <w:noProof/>
        </w:rPr>
        <w:t xml:space="preserve"> </w:t>
      </w:r>
      <w:r w:rsidR="00262928" w:rsidRPr="00262928">
        <w:rPr>
          <w:b/>
          <w:bCs/>
          <w:noProof/>
        </w:rPr>
        <w:t>base64_decode</w:t>
      </w:r>
      <w:r w:rsidR="00363261">
        <w:rPr>
          <w:b/>
          <w:bCs/>
          <w:noProof/>
        </w:rPr>
        <w:t>()</w:t>
      </w:r>
      <w:r w:rsidR="000202B9">
        <w:rPr>
          <w:noProof/>
        </w:rPr>
        <w:t xml:space="preserve">: </w:t>
      </w:r>
      <w:hyperlink r:id="rId13" w:history="1">
        <w:r w:rsidR="00262928" w:rsidRPr="00883E52">
          <w:rPr>
            <w:rStyle w:val="Hipervnculo"/>
            <w:noProof/>
          </w:rPr>
          <w:t>https://www.php.net/manual/es/function.base64-decode.php</w:t>
        </w:r>
      </w:hyperlink>
    </w:p>
    <w:p w14:paraId="55F48CB6" w14:textId="7212484D" w:rsidR="005F4A68" w:rsidRDefault="005B2730" w:rsidP="00507CB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>La validació del password es farà contra els valors de hash desats al servidor</w:t>
      </w:r>
      <w:r w:rsidR="005F4A68">
        <w:rPr>
          <w:noProof/>
        </w:rPr>
        <w:t xml:space="preserve"> invocant la funció </w:t>
      </w:r>
      <w:r w:rsidR="005F4A68" w:rsidRPr="005F4A68">
        <w:rPr>
          <w:b/>
          <w:bCs/>
          <w:noProof/>
        </w:rPr>
        <w:t>password_verify()</w:t>
      </w:r>
      <w:r w:rsidR="005F4A68">
        <w:rPr>
          <w:noProof/>
        </w:rPr>
        <w:t xml:space="preserve">: </w:t>
      </w:r>
      <w:hyperlink r:id="rId14" w:history="1">
        <w:r w:rsidR="005F4A68" w:rsidRPr="00883E52">
          <w:rPr>
            <w:rStyle w:val="Hipervnculo"/>
            <w:noProof/>
          </w:rPr>
          <w:t>https://www.php.net/manual/es/function.password-verify.php</w:t>
        </w:r>
      </w:hyperlink>
    </w:p>
    <w:p w14:paraId="3ACF4D27" w14:textId="701738B4" w:rsidR="00262928" w:rsidRDefault="00363261" w:rsidP="00507CB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>Per la validació, caldrà fer ús d’</w:t>
      </w:r>
      <w:r w:rsidR="00A25D93">
        <w:rPr>
          <w:noProof/>
        </w:rPr>
        <w:t>un array de constants</w:t>
      </w:r>
      <w:r w:rsidR="00F93C8A">
        <w:rPr>
          <w:noProof/>
        </w:rPr>
        <w:t xml:space="preserve"> amb les següents parelles </w:t>
      </w:r>
      <w:r>
        <w:rPr>
          <w:noProof/>
        </w:rPr>
        <w:t>c</w:t>
      </w:r>
      <w:r w:rsidR="00F93C8A">
        <w:rPr>
          <w:noProof/>
        </w:rPr>
        <w:t>lau-valor:</w:t>
      </w:r>
    </w:p>
    <w:p w14:paraId="3E97D055" w14:textId="18787A64" w:rsidR="00F93C8A" w:rsidRDefault="00502F90" w:rsidP="00F93C8A">
      <w:pPr>
        <w:pStyle w:val="Prrafodelista"/>
        <w:numPr>
          <w:ilvl w:val="1"/>
          <w:numId w:val="44"/>
        </w:numPr>
        <w:rPr>
          <w:noProof/>
        </w:rPr>
      </w:pPr>
      <w:r>
        <w:rPr>
          <w:noProof/>
        </w:rPr>
        <w:lastRenderedPageBreak/>
        <w:t>admin</w:t>
      </w:r>
      <w:r w:rsidR="00F217FC">
        <w:rPr>
          <w:noProof/>
        </w:rPr>
        <w:t>@</w:t>
      </w:r>
      <w:r w:rsidR="00A6344B">
        <w:rPr>
          <w:noProof/>
        </w:rPr>
        <w:t>educem.com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“</w:t>
      </w:r>
      <w:r w:rsidR="009535D5" w:rsidRPr="009535D5">
        <w:rPr>
          <w:noProof/>
        </w:rPr>
        <w:t>iloveu</w:t>
      </w:r>
      <w:r>
        <w:rPr>
          <w:noProof/>
        </w:rPr>
        <w:t>“</w:t>
      </w:r>
    </w:p>
    <w:p w14:paraId="7A712745" w14:textId="1C0E1929" w:rsidR="009535D5" w:rsidRDefault="009535D5" w:rsidP="00F93C8A">
      <w:pPr>
        <w:pStyle w:val="Prrafodelista"/>
        <w:numPr>
          <w:ilvl w:val="1"/>
          <w:numId w:val="44"/>
        </w:numPr>
        <w:rPr>
          <w:noProof/>
        </w:rPr>
      </w:pPr>
      <w:r>
        <w:rPr>
          <w:noProof/>
        </w:rPr>
        <w:t>donald</w:t>
      </w:r>
      <w:r w:rsidR="00A6344B">
        <w:rPr>
          <w:noProof/>
        </w:rPr>
        <w:t>@educem.com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”</w:t>
      </w:r>
      <w:r w:rsidR="00B23C1E" w:rsidRPr="00B23C1E">
        <w:rPr>
          <w:noProof/>
        </w:rPr>
        <w:t>m4k3Am3r1caGr3atAg41n!</w:t>
      </w:r>
      <w:r>
        <w:rPr>
          <w:noProof/>
        </w:rPr>
        <w:t>”</w:t>
      </w:r>
    </w:p>
    <w:p w14:paraId="2340092A" w14:textId="010B85AF" w:rsidR="00B23C1E" w:rsidRDefault="00B23C1E" w:rsidP="00F93C8A">
      <w:pPr>
        <w:pStyle w:val="Prrafodelista"/>
        <w:numPr>
          <w:ilvl w:val="1"/>
          <w:numId w:val="44"/>
        </w:numPr>
        <w:rPr>
          <w:noProof/>
        </w:rPr>
      </w:pPr>
      <w:r>
        <w:rPr>
          <w:noProof/>
        </w:rPr>
        <w:t>gilete</w:t>
      </w:r>
      <w:r w:rsidR="00A6344B">
        <w:rPr>
          <w:noProof/>
        </w:rPr>
        <w:t>@educem.com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“</w:t>
      </w:r>
      <w:r w:rsidRPr="00B23C1E">
        <w:rPr>
          <w:noProof/>
        </w:rPr>
        <w:t>ErF4ryS1empr3</w:t>
      </w:r>
      <w:r>
        <w:rPr>
          <w:noProof/>
        </w:rPr>
        <w:t>”</w:t>
      </w:r>
    </w:p>
    <w:p w14:paraId="44906A95" w14:textId="0696857F" w:rsidR="00B23C1E" w:rsidRDefault="008129D6" w:rsidP="00F93C8A">
      <w:pPr>
        <w:pStyle w:val="Prrafodelista"/>
        <w:numPr>
          <w:ilvl w:val="1"/>
          <w:numId w:val="44"/>
        </w:numPr>
        <w:rPr>
          <w:noProof/>
        </w:rPr>
      </w:pPr>
      <w:r>
        <w:rPr>
          <w:noProof/>
        </w:rPr>
        <w:t>gon</w:t>
      </w:r>
      <w:r w:rsidR="00A6344B">
        <w:rPr>
          <w:noProof/>
        </w:rPr>
        <w:t>@educem.com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“</w:t>
      </w:r>
      <w:r w:rsidRPr="008129D6">
        <w:rPr>
          <w:noProof/>
        </w:rPr>
        <w:t>Fatality!</w:t>
      </w:r>
      <w:r>
        <w:rPr>
          <w:noProof/>
        </w:rPr>
        <w:t>”</w:t>
      </w:r>
    </w:p>
    <w:p w14:paraId="43B22D79" w14:textId="38FEE5BE" w:rsidR="008129D6" w:rsidRDefault="008129D6" w:rsidP="008129D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 xml:space="preserve">Com pots observar se’t donen les contrasenyes en clar, però </w:t>
      </w:r>
      <w:r w:rsidR="0083551A">
        <w:rPr>
          <w:noProof/>
        </w:rPr>
        <w:t>únicament les pots fer servir per calcular el hash que hardcodejaràs en el teu PHP per validar-les. Per tal d’obtenir els valors de hash equivalents per cadascuna d’elles, t’hauràs de fer un petit script</w:t>
      </w:r>
      <w:r w:rsidR="00634E8F">
        <w:rPr>
          <w:noProof/>
        </w:rPr>
        <w:t xml:space="preserve"> en PHP</w:t>
      </w:r>
      <w:r w:rsidR="0083551A">
        <w:rPr>
          <w:noProof/>
        </w:rPr>
        <w:t xml:space="preserve"> que t’ho generi i que faci ús de la funció </w:t>
      </w:r>
      <w:r w:rsidR="0083551A" w:rsidRPr="0083551A">
        <w:rPr>
          <w:b/>
          <w:bCs/>
          <w:noProof/>
        </w:rPr>
        <w:t>password_hash</w:t>
      </w:r>
      <w:r w:rsidR="0083551A">
        <w:rPr>
          <w:noProof/>
        </w:rPr>
        <w:t xml:space="preserve">(): </w:t>
      </w:r>
      <w:hyperlink r:id="rId15" w:history="1">
        <w:r w:rsidR="00E63065" w:rsidRPr="00883E52">
          <w:rPr>
            <w:rStyle w:val="Hipervnculo"/>
            <w:noProof/>
          </w:rPr>
          <w:t>https://www.php.net/manual/es/function.password-hash.php</w:t>
        </w:r>
      </w:hyperlink>
    </w:p>
    <w:p w14:paraId="60E1E148" w14:textId="25DBB418" w:rsidR="007D464D" w:rsidRDefault="007D464D" w:rsidP="008129D6">
      <w:pPr>
        <w:pStyle w:val="Prrafodelista"/>
        <w:numPr>
          <w:ilvl w:val="0"/>
          <w:numId w:val="44"/>
        </w:numPr>
        <w:rPr>
          <w:noProof/>
        </w:rPr>
      </w:pPr>
      <w:r>
        <w:rPr>
          <w:noProof/>
        </w:rPr>
        <w:t xml:space="preserve">Si l’autenticació falla, caldrà mostrar una alerta mitjançant javascript a l’usuari i resetejar els valors dels camps </w:t>
      </w:r>
      <w:r w:rsidR="00A6344B">
        <w:rPr>
          <w:noProof/>
        </w:rPr>
        <w:t>email</w:t>
      </w:r>
      <w:r>
        <w:rPr>
          <w:noProof/>
        </w:rPr>
        <w:t xml:space="preserve"> i password en el formulari als seus valors inicials.</w:t>
      </w:r>
    </w:p>
    <w:p w14:paraId="2973740A" w14:textId="39BBF804" w:rsidR="002E2D70" w:rsidRPr="002E2D70" w:rsidRDefault="007D464D" w:rsidP="002E2D70">
      <w:pPr>
        <w:pStyle w:val="Prrafodelista"/>
        <w:numPr>
          <w:ilvl w:val="0"/>
          <w:numId w:val="44"/>
        </w:numPr>
        <w:rPr>
          <w:rStyle w:val="Hipervnculo"/>
          <w:noProof/>
          <w:color w:val="auto"/>
          <w:u w:val="none"/>
        </w:rPr>
      </w:pPr>
      <w:r>
        <w:rPr>
          <w:noProof/>
        </w:rPr>
        <w:t xml:space="preserve">Si l’autenticació és correcta, </w:t>
      </w:r>
      <w:r w:rsidR="006C3ED4">
        <w:rPr>
          <w:noProof/>
        </w:rPr>
        <w:t>caldrà redirigir</w:t>
      </w:r>
      <w:r>
        <w:rPr>
          <w:noProof/>
        </w:rPr>
        <w:t xml:space="preserve"> </w:t>
      </w:r>
      <w:r w:rsidR="006C3ED4">
        <w:rPr>
          <w:noProof/>
        </w:rPr>
        <w:t>l’usuari</w:t>
      </w:r>
      <w:r w:rsidR="00DC386D">
        <w:rPr>
          <w:noProof/>
        </w:rPr>
        <w:t xml:space="preserve"> a la web de l’educem </w:t>
      </w:r>
      <w:r w:rsidR="00DC386D">
        <w:rPr>
          <w:noProof/>
        </w:rPr>
        <w:sym w:font="Wingdings" w:char="F0E0"/>
      </w:r>
      <w:r w:rsidR="00DC386D">
        <w:rPr>
          <w:noProof/>
        </w:rPr>
        <w:t xml:space="preserve"> </w:t>
      </w:r>
      <w:hyperlink r:id="rId16" w:history="1">
        <w:r w:rsidR="00DC386D" w:rsidRPr="00883E52">
          <w:rPr>
            <w:rStyle w:val="Hipervnculo"/>
            <w:noProof/>
          </w:rPr>
          <w:t>https://educem.com</w:t>
        </w:r>
      </w:hyperlink>
    </w:p>
    <w:p w14:paraId="7B267988" w14:textId="43B6D7F6" w:rsidR="002E2D70" w:rsidRPr="002E2D70" w:rsidRDefault="002E2D70" w:rsidP="002E2D70">
      <w:pPr>
        <w:pStyle w:val="Prrafodelista"/>
        <w:numPr>
          <w:ilvl w:val="0"/>
          <w:numId w:val="44"/>
        </w:numPr>
      </w:pPr>
      <w:r w:rsidRPr="00E33A27">
        <w:rPr>
          <w:b/>
          <w:bCs/>
        </w:rPr>
        <w:t>BONUS TRACK:</w:t>
      </w:r>
      <w:r>
        <w:t xml:space="preserve"> Evita que l’usuari percebi la codificació que fas a base64 del camps </w:t>
      </w:r>
      <w:proofErr w:type="spellStart"/>
      <w:r>
        <w:t>email</w:t>
      </w:r>
      <w:proofErr w:type="spellEnd"/>
      <w:r>
        <w:t xml:space="preserve"> i </w:t>
      </w:r>
      <w:proofErr w:type="spellStart"/>
      <w:r>
        <w:t>password</w:t>
      </w:r>
      <w:proofErr w:type="spellEnd"/>
      <w:r w:rsidR="00E33A27">
        <w:t xml:space="preserve"> ni que sigui per un segon mentre el formulari s’envia.</w:t>
      </w:r>
    </w:p>
    <w:p w14:paraId="3DE67DF5" w14:textId="1E11F80D" w:rsidR="00120083" w:rsidRDefault="00120083" w:rsidP="00120083">
      <w:pPr>
        <w:rPr>
          <w:noProof/>
        </w:rPr>
      </w:pPr>
    </w:p>
    <w:p w14:paraId="05C56A9D" w14:textId="6B1E036C" w:rsidR="00120083" w:rsidRPr="00C863D8" w:rsidRDefault="00120083" w:rsidP="00120083">
      <w:pPr>
        <w:pStyle w:val="Ttulo2"/>
        <w:rPr>
          <w:noProof/>
        </w:rPr>
      </w:pPr>
      <w:bookmarkStart w:id="10" w:name="_Toc55542158"/>
      <w:r>
        <w:rPr>
          <w:noProof/>
        </w:rPr>
        <w:t>Entrega</w:t>
      </w:r>
      <w:bookmarkEnd w:id="10"/>
    </w:p>
    <w:p w14:paraId="3265C864" w14:textId="69100890" w:rsidR="00120083" w:rsidRDefault="00120083" w:rsidP="00120083">
      <w:pPr>
        <w:rPr>
          <w:noProof/>
        </w:rPr>
      </w:pPr>
      <w:r>
        <w:rPr>
          <w:noProof/>
        </w:rPr>
        <w:t>Com a bon professional, una vegada completa</w:t>
      </w:r>
      <w:r w:rsidR="001D226A">
        <w:rPr>
          <w:noProof/>
        </w:rPr>
        <w:t>da la pràctica, pujaràs tots els fitxers necessaris a un repositori de GitHub públic i en facilitaràs l’enllaç al teu responsable a través del Moodle.</w:t>
      </w:r>
    </w:p>
    <w:p w14:paraId="27257C71" w14:textId="6423C5C1" w:rsidR="00344001" w:rsidRDefault="00344001" w:rsidP="00120083">
      <w:pPr>
        <w:rPr>
          <w:noProof/>
        </w:rPr>
      </w:pPr>
    </w:p>
    <w:p w14:paraId="4B665AA0" w14:textId="5B67D577" w:rsidR="00344001" w:rsidRPr="00120083" w:rsidRDefault="00344001" w:rsidP="00120083">
      <w:r>
        <w:rPr>
          <w:noProof/>
        </w:rPr>
        <w:t xml:space="preserve">És important que hi sigui tot, o del contrari, quan </w:t>
      </w:r>
      <w:r w:rsidR="003A369D">
        <w:rPr>
          <w:noProof/>
        </w:rPr>
        <w:t>ens baixem</w:t>
      </w:r>
      <w:r>
        <w:rPr>
          <w:noProof/>
        </w:rPr>
        <w:t xml:space="preserve"> el repositori no</w:t>
      </w:r>
      <w:r>
        <w:t xml:space="preserve"> ho podr</w:t>
      </w:r>
      <w:r w:rsidR="003A369D">
        <w:t>em</w:t>
      </w:r>
      <w:r>
        <w:t xml:space="preserve"> posar en funcionament!</w:t>
      </w:r>
    </w:p>
    <w:sectPr w:rsidR="00344001" w:rsidRPr="0012008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C604" w14:textId="77777777" w:rsidR="002A5D81" w:rsidRDefault="002A5D81">
      <w:r>
        <w:separator/>
      </w:r>
    </w:p>
  </w:endnote>
  <w:endnote w:type="continuationSeparator" w:id="0">
    <w:p w14:paraId="29C79AC7" w14:textId="77777777" w:rsidR="002A5D81" w:rsidRDefault="002A5D81">
      <w:r>
        <w:continuationSeparator/>
      </w:r>
    </w:p>
  </w:endnote>
  <w:endnote w:type="continuationNotice" w:id="1">
    <w:p w14:paraId="5ABBC71D" w14:textId="77777777" w:rsidR="002A5D81" w:rsidRDefault="002A5D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DF" w14:textId="19799391" w:rsidR="00F52D73" w:rsidRPr="00D45154" w:rsidRDefault="00F52D73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91457EE" wp14:editId="34452B8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9008FC" id="Rectángulo 26" o:spid="_x0000_s1026" style="position:absolute;margin-left:-.7pt;margin-top:-19.1pt;width:469.8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D45154">
      <w:rPr>
        <w:noProof/>
        <w:snapToGrid w:val="0"/>
        <w:szCs w:val="22"/>
        <w:lang w:val="es-ES_tradnl"/>
      </w:rPr>
      <w:t xml:space="preserve">Professor: David González Roldán </w:t>
    </w:r>
    <w:r w:rsidRPr="00D45154">
      <w:rPr>
        <w:noProof/>
        <w:snapToGrid w:val="0"/>
        <w:color w:val="808080"/>
        <w:szCs w:val="22"/>
        <w:lang w:val="es-ES_tradnl"/>
      </w:rPr>
      <w:tab/>
    </w:r>
    <w:r w:rsidRPr="00D45154">
      <w:rPr>
        <w:noProof/>
        <w:snapToGrid w:val="0"/>
        <w:color w:val="808080"/>
        <w:szCs w:val="22"/>
        <w:lang w:val="es-ES_tradnl"/>
      </w:rPr>
      <w:tab/>
      <w:t xml:space="preserve">Pàg.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PAGE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  <w:r w:rsidRPr="00D45154">
      <w:rPr>
        <w:noProof/>
        <w:snapToGrid w:val="0"/>
        <w:color w:val="808080"/>
        <w:szCs w:val="22"/>
        <w:lang w:val="es-ES_tradnl"/>
      </w:rPr>
      <w:t xml:space="preserve"> de </w:t>
    </w:r>
    <w:r w:rsidRPr="00D45154">
      <w:rPr>
        <w:noProof/>
        <w:snapToGrid w:val="0"/>
        <w:color w:val="808080"/>
        <w:szCs w:val="22"/>
        <w:lang w:val="es-ES_tradnl"/>
      </w:rPr>
      <w:fldChar w:fldCharType="begin"/>
    </w:r>
    <w:r w:rsidRPr="00D45154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Pr="00D45154">
      <w:rPr>
        <w:noProof/>
        <w:snapToGrid w:val="0"/>
        <w:color w:val="808080"/>
        <w:szCs w:val="22"/>
        <w:lang w:val="es-ES_tradnl"/>
      </w:rPr>
      <w:fldChar w:fldCharType="separate"/>
    </w:r>
    <w:r w:rsidR="00DE5308" w:rsidRPr="00D45154">
      <w:rPr>
        <w:noProof/>
        <w:snapToGrid w:val="0"/>
        <w:color w:val="808080"/>
        <w:szCs w:val="22"/>
        <w:lang w:val="es-ES_tradnl"/>
      </w:rPr>
      <w:t>7</w:t>
    </w:r>
    <w:r w:rsidRPr="00D45154">
      <w:rPr>
        <w:noProof/>
        <w:snapToGrid w:val="0"/>
        <w:color w:val="808080"/>
        <w:szCs w:val="22"/>
        <w:lang w:val="es-ES_tradnl"/>
      </w:rPr>
      <w:fldChar w:fldCharType="end"/>
    </w:r>
  </w:p>
  <w:p w14:paraId="791457E0" w14:textId="77777777" w:rsidR="00F52D73" w:rsidRDefault="00F52D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7" w14:textId="77777777" w:rsidR="00F52D73" w:rsidRPr="00E03478" w:rsidRDefault="00F52D73" w:rsidP="00D77556">
    <w:pPr>
      <w:spacing w:before="120" w:line="240" w:lineRule="auto"/>
      <w:rPr>
        <w:sz w:val="32"/>
        <w:lang w:val="es-ES_tradnl"/>
      </w:rPr>
    </w:pPr>
    <w:r w:rsidRPr="00D45154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1457F8" wp14:editId="01E3FED9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8246C23" id="Arco 33" o:spid="_x0000_s1026" style="position:absolute;margin-left:303.45pt;margin-top:-150.4pt;width:425.95pt;height:393.2pt;rotation:-9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Pr="00D45154">
      <w:rPr>
        <w:noProof/>
        <w:snapToGrid w:val="0"/>
        <w:szCs w:val="16"/>
        <w:lang w:val="es-ES_tradnl"/>
      </w:rPr>
      <w:t>Professor: Da</w:t>
    </w:r>
    <w:r w:rsidRPr="00E03478">
      <w:rPr>
        <w:snapToGrid w:val="0"/>
        <w:szCs w:val="16"/>
        <w:lang w:val="es-ES_tradnl"/>
      </w:rPr>
      <w:t xml:space="preserve">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DC3E4" w14:textId="77777777" w:rsidR="002A5D81" w:rsidRDefault="002A5D81">
      <w:r>
        <w:separator/>
      </w:r>
    </w:p>
  </w:footnote>
  <w:footnote w:type="continuationSeparator" w:id="0">
    <w:p w14:paraId="02A6FBD0" w14:textId="77777777" w:rsidR="002A5D81" w:rsidRDefault="002A5D81">
      <w:r>
        <w:continuationSeparator/>
      </w:r>
    </w:p>
  </w:footnote>
  <w:footnote w:type="continuationNotice" w:id="1">
    <w:p w14:paraId="1D65D41D" w14:textId="77777777" w:rsidR="002A5D81" w:rsidRDefault="002A5D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111"/>
      <w:gridCol w:w="5245"/>
    </w:tblGrid>
    <w:tr w:rsidR="00F52D73" w:rsidRPr="007C6D77" w14:paraId="791457DD" w14:textId="77777777" w:rsidTr="004614DD">
      <w:trPr>
        <w:trHeight w:val="993"/>
      </w:trPr>
      <w:tc>
        <w:tcPr>
          <w:tcW w:w="4111" w:type="dxa"/>
        </w:tcPr>
        <w:p w14:paraId="791457D9" w14:textId="77777777" w:rsidR="00F52D73" w:rsidRPr="00E368B2" w:rsidRDefault="00F52D73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3632" behindDoc="0" locked="0" layoutInCell="1" allowOverlap="1" wp14:anchorId="791457E8" wp14:editId="13B758BF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91457EA" wp14:editId="77A90BAD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4F0E59" id="Rectángulo 26" o:spid="_x0000_s1026" style="position:absolute;margin-left:-6.1pt;margin-top:-8.1pt;width:469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5245" w:type="dxa"/>
          <w:shd w:val="clear" w:color="auto" w:fill="FFFFFF" w:themeFill="background1"/>
          <w:vAlign w:val="center"/>
        </w:tcPr>
        <w:p w14:paraId="791457DA" w14:textId="77777777" w:rsidR="00F52D73" w:rsidRPr="004614DD" w:rsidRDefault="00F52D73" w:rsidP="00CD2DE2">
          <w:pPr>
            <w:pStyle w:val="Encabezado"/>
            <w:jc w:val="right"/>
            <w:rPr>
              <w:b/>
              <w:color w:val="FFFFFF" w:themeColor="background1"/>
              <w:sz w:val="12"/>
            </w:rPr>
          </w:pPr>
        </w:p>
        <w:p w14:paraId="791457DB" w14:textId="042F782A" w:rsidR="00F52D73" w:rsidRPr="004614DD" w:rsidRDefault="00F52D73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614DD">
            <w:rPr>
              <w:b/>
              <w:bCs/>
              <w:color w:val="1F2A6A"/>
              <w:sz w:val="28"/>
            </w:rPr>
            <w:fldChar w:fldCharType="begin"/>
          </w:r>
          <w:r w:rsidRPr="004614DD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614DD">
            <w:rPr>
              <w:b/>
              <w:bCs/>
              <w:color w:val="1F2A6A"/>
              <w:sz w:val="28"/>
            </w:rPr>
            <w:fldChar w:fldCharType="separate"/>
          </w:r>
          <w:r w:rsidR="00F73767">
            <w:rPr>
              <w:b/>
              <w:bCs/>
              <w:color w:val="1F2A6A"/>
              <w:sz w:val="28"/>
            </w:rPr>
            <w:t>DAM2/ASIX2 - PHP: UF1</w:t>
          </w:r>
          <w:r w:rsidRPr="004614DD">
            <w:rPr>
              <w:b/>
              <w:bCs/>
              <w:color w:val="1F2A6A"/>
              <w:sz w:val="28"/>
            </w:rPr>
            <w:fldChar w:fldCharType="end"/>
          </w:r>
        </w:p>
        <w:p w14:paraId="791457DC" w14:textId="348FE02A" w:rsidR="00F52D73" w:rsidRPr="006F7B24" w:rsidRDefault="00F52D73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F73767">
            <w:rPr>
              <w:b/>
              <w:color w:val="1F2A6A"/>
              <w:sz w:val="24"/>
              <w:lang w:val="es-ES_tradnl"/>
            </w:rPr>
            <w:t>UF1 -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791457DE" w14:textId="77777777" w:rsidR="00F52D73" w:rsidRDefault="00F52D73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1457EC" wp14:editId="2B31E5AF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5D7DA" id="Rectángulo 26" o:spid="_x0000_s1026" style="position:absolute;margin-left:-.7pt;margin-top:1.85pt;width:469.8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57E1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91457F0" wp14:editId="16237830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3ECBCF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791457E2" w14:textId="77777777" w:rsidR="00F52D73" w:rsidRDefault="00F52D73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1457F2" wp14:editId="69C67D36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B0E2E2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791457E3" w14:textId="77777777" w:rsidR="00F52D73" w:rsidRDefault="00F52D73"/>
  <w:p w14:paraId="791457E4" w14:textId="77777777" w:rsidR="00F52D73" w:rsidRPr="000445A9" w:rsidRDefault="00F52D73"/>
  <w:p w14:paraId="791457E5" w14:textId="77777777" w:rsidR="00F52D73" w:rsidRDefault="00F52D73"/>
  <w:p w14:paraId="791457E6" w14:textId="77777777" w:rsidR="00F52D73" w:rsidRDefault="00F52D73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1457F4" wp14:editId="1E5770A4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C2BFD8C" id="Arco 32" o:spid="_x0000_s1026" style="position:absolute;margin-left:16.25pt;margin-top:179.3pt;width:457.6pt;height:506.4pt;rotation: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7728" behindDoc="1" locked="0" layoutInCell="1" allowOverlap="1" wp14:anchorId="791457F6" wp14:editId="5EA4FF3A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3FFF"/>
    <w:multiLevelType w:val="hybridMultilevel"/>
    <w:tmpl w:val="C0FC04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1C4B"/>
    <w:multiLevelType w:val="hybridMultilevel"/>
    <w:tmpl w:val="288CE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75D"/>
    <w:multiLevelType w:val="hybridMultilevel"/>
    <w:tmpl w:val="79F8A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25228"/>
    <w:multiLevelType w:val="hybridMultilevel"/>
    <w:tmpl w:val="31BAFFB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29E3"/>
    <w:multiLevelType w:val="hybridMultilevel"/>
    <w:tmpl w:val="D512B7A8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5DC1"/>
    <w:multiLevelType w:val="hybridMultilevel"/>
    <w:tmpl w:val="E6BAFA24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7BB3"/>
    <w:multiLevelType w:val="hybridMultilevel"/>
    <w:tmpl w:val="B2C600AA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E175B"/>
    <w:multiLevelType w:val="hybridMultilevel"/>
    <w:tmpl w:val="8B163B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71B37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E0538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00CFB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52623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7" w15:restartNumberingAfterBreak="0">
    <w:nsid w:val="235660DE"/>
    <w:multiLevelType w:val="hybridMultilevel"/>
    <w:tmpl w:val="BBFAD72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134E8"/>
    <w:multiLevelType w:val="hybridMultilevel"/>
    <w:tmpl w:val="45D0BCB0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44D93"/>
    <w:multiLevelType w:val="hybridMultilevel"/>
    <w:tmpl w:val="93665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04CBE"/>
    <w:multiLevelType w:val="hybridMultilevel"/>
    <w:tmpl w:val="CBE83C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95522"/>
    <w:multiLevelType w:val="hybridMultilevel"/>
    <w:tmpl w:val="8D22E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51808"/>
    <w:multiLevelType w:val="hybridMultilevel"/>
    <w:tmpl w:val="4F143B48"/>
    <w:lvl w:ilvl="0" w:tplc="1458E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7C7756"/>
    <w:multiLevelType w:val="hybridMultilevel"/>
    <w:tmpl w:val="CA92D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F13EE"/>
    <w:multiLevelType w:val="hybridMultilevel"/>
    <w:tmpl w:val="1396E148"/>
    <w:lvl w:ilvl="0" w:tplc="D0F02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E23CF2"/>
    <w:multiLevelType w:val="hybridMultilevel"/>
    <w:tmpl w:val="A420E16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86927"/>
    <w:multiLevelType w:val="hybridMultilevel"/>
    <w:tmpl w:val="885A48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62162"/>
    <w:multiLevelType w:val="hybridMultilevel"/>
    <w:tmpl w:val="C2DE3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73DFF"/>
    <w:multiLevelType w:val="hybridMultilevel"/>
    <w:tmpl w:val="DAEC23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73903"/>
    <w:multiLevelType w:val="hybridMultilevel"/>
    <w:tmpl w:val="179E51A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0AC6C95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50EB4"/>
    <w:multiLevelType w:val="hybridMultilevel"/>
    <w:tmpl w:val="80F46F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26F7E99"/>
    <w:multiLevelType w:val="hybridMultilevel"/>
    <w:tmpl w:val="A83691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D34A1"/>
    <w:multiLevelType w:val="hybridMultilevel"/>
    <w:tmpl w:val="654CA7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D52A78"/>
    <w:multiLevelType w:val="hybridMultilevel"/>
    <w:tmpl w:val="D7CA16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94FF5"/>
    <w:multiLevelType w:val="hybridMultilevel"/>
    <w:tmpl w:val="3B684F1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74B12"/>
    <w:multiLevelType w:val="hybridMultilevel"/>
    <w:tmpl w:val="5AB0964A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E1678"/>
    <w:multiLevelType w:val="hybridMultilevel"/>
    <w:tmpl w:val="6F86F940"/>
    <w:lvl w:ilvl="0" w:tplc="1458E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3"/>
  </w:num>
  <w:num w:numId="4">
    <w:abstractNumId w:val="30"/>
  </w:num>
  <w:num w:numId="5">
    <w:abstractNumId w:val="18"/>
  </w:num>
  <w:num w:numId="6">
    <w:abstractNumId w:val="7"/>
  </w:num>
  <w:num w:numId="7">
    <w:abstractNumId w:val="26"/>
  </w:num>
  <w:num w:numId="8">
    <w:abstractNumId w:val="32"/>
  </w:num>
  <w:num w:numId="9">
    <w:abstractNumId w:val="42"/>
  </w:num>
  <w:num w:numId="10">
    <w:abstractNumId w:val="10"/>
  </w:num>
  <w:num w:numId="11">
    <w:abstractNumId w:val="20"/>
  </w:num>
  <w:num w:numId="12">
    <w:abstractNumId w:val="3"/>
  </w:num>
  <w:num w:numId="13">
    <w:abstractNumId w:val="34"/>
  </w:num>
  <w:num w:numId="14">
    <w:abstractNumId w:val="31"/>
  </w:num>
  <w:num w:numId="15">
    <w:abstractNumId w:val="21"/>
  </w:num>
  <w:num w:numId="16">
    <w:abstractNumId w:val="12"/>
  </w:num>
  <w:num w:numId="17">
    <w:abstractNumId w:val="14"/>
  </w:num>
  <w:num w:numId="18">
    <w:abstractNumId w:val="33"/>
  </w:num>
  <w:num w:numId="19">
    <w:abstractNumId w:val="41"/>
  </w:num>
  <w:num w:numId="20">
    <w:abstractNumId w:val="11"/>
  </w:num>
  <w:num w:numId="21">
    <w:abstractNumId w:val="37"/>
  </w:num>
  <w:num w:numId="22">
    <w:abstractNumId w:val="39"/>
  </w:num>
  <w:num w:numId="23">
    <w:abstractNumId w:val="1"/>
  </w:num>
  <w:num w:numId="24">
    <w:abstractNumId w:val="25"/>
  </w:num>
  <w:num w:numId="25">
    <w:abstractNumId w:val="5"/>
  </w:num>
  <w:num w:numId="26">
    <w:abstractNumId w:val="44"/>
  </w:num>
  <w:num w:numId="27">
    <w:abstractNumId w:val="6"/>
  </w:num>
  <w:num w:numId="28">
    <w:abstractNumId w:val="45"/>
  </w:num>
  <w:num w:numId="29">
    <w:abstractNumId w:val="17"/>
  </w:num>
  <w:num w:numId="30">
    <w:abstractNumId w:val="40"/>
  </w:num>
  <w:num w:numId="31">
    <w:abstractNumId w:val="38"/>
  </w:num>
  <w:num w:numId="32">
    <w:abstractNumId w:val="24"/>
  </w:num>
  <w:num w:numId="33">
    <w:abstractNumId w:val="28"/>
  </w:num>
  <w:num w:numId="34">
    <w:abstractNumId w:val="23"/>
  </w:num>
  <w:num w:numId="35">
    <w:abstractNumId w:val="2"/>
  </w:num>
  <w:num w:numId="36">
    <w:abstractNumId w:val="15"/>
  </w:num>
  <w:num w:numId="37">
    <w:abstractNumId w:val="0"/>
  </w:num>
  <w:num w:numId="38">
    <w:abstractNumId w:val="43"/>
  </w:num>
  <w:num w:numId="39">
    <w:abstractNumId w:val="19"/>
  </w:num>
  <w:num w:numId="40">
    <w:abstractNumId w:val="9"/>
  </w:num>
  <w:num w:numId="41">
    <w:abstractNumId w:val="8"/>
  </w:num>
  <w:num w:numId="42">
    <w:abstractNumId w:val="29"/>
  </w:num>
  <w:num w:numId="43">
    <w:abstractNumId w:val="27"/>
  </w:num>
  <w:num w:numId="44">
    <w:abstractNumId w:val="35"/>
  </w:num>
  <w:num w:numId="45">
    <w:abstractNumId w:val="22"/>
  </w:num>
  <w:num w:numId="4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076F7"/>
    <w:rsid w:val="00013BE4"/>
    <w:rsid w:val="00015D2E"/>
    <w:rsid w:val="0001695F"/>
    <w:rsid w:val="000202B9"/>
    <w:rsid w:val="00022C17"/>
    <w:rsid w:val="000232EC"/>
    <w:rsid w:val="000252C9"/>
    <w:rsid w:val="000257A4"/>
    <w:rsid w:val="000279D7"/>
    <w:rsid w:val="00031671"/>
    <w:rsid w:val="00036E79"/>
    <w:rsid w:val="00040894"/>
    <w:rsid w:val="00040AB9"/>
    <w:rsid w:val="00041336"/>
    <w:rsid w:val="000415EE"/>
    <w:rsid w:val="0004362D"/>
    <w:rsid w:val="000445A9"/>
    <w:rsid w:val="00045681"/>
    <w:rsid w:val="000463DE"/>
    <w:rsid w:val="00046DC8"/>
    <w:rsid w:val="00046F3C"/>
    <w:rsid w:val="00047AFB"/>
    <w:rsid w:val="000524D0"/>
    <w:rsid w:val="00052A8E"/>
    <w:rsid w:val="000533C4"/>
    <w:rsid w:val="00053B46"/>
    <w:rsid w:val="00064553"/>
    <w:rsid w:val="000648EB"/>
    <w:rsid w:val="00064B7D"/>
    <w:rsid w:val="00064F78"/>
    <w:rsid w:val="00065F8B"/>
    <w:rsid w:val="000702C2"/>
    <w:rsid w:val="000713FB"/>
    <w:rsid w:val="00072D4E"/>
    <w:rsid w:val="0007782F"/>
    <w:rsid w:val="000906EF"/>
    <w:rsid w:val="000915E2"/>
    <w:rsid w:val="0009674F"/>
    <w:rsid w:val="00096D24"/>
    <w:rsid w:val="000A35EB"/>
    <w:rsid w:val="000B32E8"/>
    <w:rsid w:val="000C003D"/>
    <w:rsid w:val="000C48DD"/>
    <w:rsid w:val="000C6959"/>
    <w:rsid w:val="000D3177"/>
    <w:rsid w:val="000D3A06"/>
    <w:rsid w:val="000E1997"/>
    <w:rsid w:val="000E73ED"/>
    <w:rsid w:val="000E7B70"/>
    <w:rsid w:val="000E7F6B"/>
    <w:rsid w:val="000F43AA"/>
    <w:rsid w:val="000F6122"/>
    <w:rsid w:val="00101098"/>
    <w:rsid w:val="00102946"/>
    <w:rsid w:val="00102DF7"/>
    <w:rsid w:val="00105528"/>
    <w:rsid w:val="00107A4C"/>
    <w:rsid w:val="00113D4C"/>
    <w:rsid w:val="00114B66"/>
    <w:rsid w:val="00120083"/>
    <w:rsid w:val="00122530"/>
    <w:rsid w:val="00124638"/>
    <w:rsid w:val="00124D94"/>
    <w:rsid w:val="0012568C"/>
    <w:rsid w:val="00126977"/>
    <w:rsid w:val="001277F7"/>
    <w:rsid w:val="0012789D"/>
    <w:rsid w:val="00130695"/>
    <w:rsid w:val="001351E0"/>
    <w:rsid w:val="00135210"/>
    <w:rsid w:val="00135CBB"/>
    <w:rsid w:val="00135F74"/>
    <w:rsid w:val="00136942"/>
    <w:rsid w:val="00136FE3"/>
    <w:rsid w:val="0014018C"/>
    <w:rsid w:val="00140F88"/>
    <w:rsid w:val="0014311D"/>
    <w:rsid w:val="0014338F"/>
    <w:rsid w:val="00143F87"/>
    <w:rsid w:val="00144A41"/>
    <w:rsid w:val="0015362B"/>
    <w:rsid w:val="00154011"/>
    <w:rsid w:val="00154841"/>
    <w:rsid w:val="00155E85"/>
    <w:rsid w:val="00157432"/>
    <w:rsid w:val="001601C0"/>
    <w:rsid w:val="001602CC"/>
    <w:rsid w:val="00160495"/>
    <w:rsid w:val="0016334E"/>
    <w:rsid w:val="00163A07"/>
    <w:rsid w:val="00164F79"/>
    <w:rsid w:val="00165BB0"/>
    <w:rsid w:val="00170FCF"/>
    <w:rsid w:val="0017205E"/>
    <w:rsid w:val="00172D18"/>
    <w:rsid w:val="00174D27"/>
    <w:rsid w:val="00175B37"/>
    <w:rsid w:val="00177CD2"/>
    <w:rsid w:val="00183E72"/>
    <w:rsid w:val="00184083"/>
    <w:rsid w:val="0018732B"/>
    <w:rsid w:val="001910CE"/>
    <w:rsid w:val="0019364B"/>
    <w:rsid w:val="00195714"/>
    <w:rsid w:val="001959AE"/>
    <w:rsid w:val="001A1635"/>
    <w:rsid w:val="001A1F33"/>
    <w:rsid w:val="001A21E1"/>
    <w:rsid w:val="001B3970"/>
    <w:rsid w:val="001B6A4B"/>
    <w:rsid w:val="001C5976"/>
    <w:rsid w:val="001D0094"/>
    <w:rsid w:val="001D0EB2"/>
    <w:rsid w:val="001D226A"/>
    <w:rsid w:val="001D2F7C"/>
    <w:rsid w:val="001D4218"/>
    <w:rsid w:val="001E2729"/>
    <w:rsid w:val="001E27C6"/>
    <w:rsid w:val="001E4BA5"/>
    <w:rsid w:val="001E583C"/>
    <w:rsid w:val="001E66ED"/>
    <w:rsid w:val="001F0216"/>
    <w:rsid w:val="001F0FA2"/>
    <w:rsid w:val="001F31D6"/>
    <w:rsid w:val="002053A7"/>
    <w:rsid w:val="002056B7"/>
    <w:rsid w:val="002068FD"/>
    <w:rsid w:val="002079A9"/>
    <w:rsid w:val="00210287"/>
    <w:rsid w:val="002108C8"/>
    <w:rsid w:val="002109F3"/>
    <w:rsid w:val="00215249"/>
    <w:rsid w:val="002158FC"/>
    <w:rsid w:val="00215DAC"/>
    <w:rsid w:val="00216342"/>
    <w:rsid w:val="00217E11"/>
    <w:rsid w:val="002221CA"/>
    <w:rsid w:val="002303F9"/>
    <w:rsid w:val="00231F13"/>
    <w:rsid w:val="002334DC"/>
    <w:rsid w:val="002341B1"/>
    <w:rsid w:val="00240CE8"/>
    <w:rsid w:val="0024565E"/>
    <w:rsid w:val="00251320"/>
    <w:rsid w:val="0025249D"/>
    <w:rsid w:val="002529A1"/>
    <w:rsid w:val="00262928"/>
    <w:rsid w:val="00265043"/>
    <w:rsid w:val="00271CF2"/>
    <w:rsid w:val="002741D8"/>
    <w:rsid w:val="00280508"/>
    <w:rsid w:val="00281671"/>
    <w:rsid w:val="002849AE"/>
    <w:rsid w:val="00294BF9"/>
    <w:rsid w:val="002A2EF7"/>
    <w:rsid w:val="002A5022"/>
    <w:rsid w:val="002A5D81"/>
    <w:rsid w:val="002A6E9C"/>
    <w:rsid w:val="002B2286"/>
    <w:rsid w:val="002B5D3C"/>
    <w:rsid w:val="002B68F0"/>
    <w:rsid w:val="002C1163"/>
    <w:rsid w:val="002D0241"/>
    <w:rsid w:val="002D22C3"/>
    <w:rsid w:val="002D3388"/>
    <w:rsid w:val="002D34A8"/>
    <w:rsid w:val="002D3592"/>
    <w:rsid w:val="002D49E7"/>
    <w:rsid w:val="002E2D70"/>
    <w:rsid w:val="002E5E36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361C4"/>
    <w:rsid w:val="00344001"/>
    <w:rsid w:val="00344470"/>
    <w:rsid w:val="0034727F"/>
    <w:rsid w:val="00357D9D"/>
    <w:rsid w:val="00362866"/>
    <w:rsid w:val="00363261"/>
    <w:rsid w:val="003633B6"/>
    <w:rsid w:val="003648B5"/>
    <w:rsid w:val="003665FD"/>
    <w:rsid w:val="00380121"/>
    <w:rsid w:val="003833C0"/>
    <w:rsid w:val="0038528C"/>
    <w:rsid w:val="00392FAB"/>
    <w:rsid w:val="00393C20"/>
    <w:rsid w:val="00395119"/>
    <w:rsid w:val="00396601"/>
    <w:rsid w:val="00397673"/>
    <w:rsid w:val="003A2908"/>
    <w:rsid w:val="003A369D"/>
    <w:rsid w:val="003A3721"/>
    <w:rsid w:val="003A6729"/>
    <w:rsid w:val="003B043C"/>
    <w:rsid w:val="003B04F3"/>
    <w:rsid w:val="003B1A87"/>
    <w:rsid w:val="003B2083"/>
    <w:rsid w:val="003B3315"/>
    <w:rsid w:val="003C58F2"/>
    <w:rsid w:val="003C5A6D"/>
    <w:rsid w:val="003D74DC"/>
    <w:rsid w:val="003E5573"/>
    <w:rsid w:val="003E56C6"/>
    <w:rsid w:val="003F25CE"/>
    <w:rsid w:val="003F4219"/>
    <w:rsid w:val="003F4C9B"/>
    <w:rsid w:val="003F4CAF"/>
    <w:rsid w:val="003F521E"/>
    <w:rsid w:val="003F78CC"/>
    <w:rsid w:val="00400945"/>
    <w:rsid w:val="004009EA"/>
    <w:rsid w:val="00401393"/>
    <w:rsid w:val="00401844"/>
    <w:rsid w:val="004059F2"/>
    <w:rsid w:val="00406B3B"/>
    <w:rsid w:val="00407F39"/>
    <w:rsid w:val="004163F7"/>
    <w:rsid w:val="00417BCE"/>
    <w:rsid w:val="0042002A"/>
    <w:rsid w:val="00420167"/>
    <w:rsid w:val="004208C4"/>
    <w:rsid w:val="00421061"/>
    <w:rsid w:val="004230FF"/>
    <w:rsid w:val="00425886"/>
    <w:rsid w:val="004266CE"/>
    <w:rsid w:val="00430887"/>
    <w:rsid w:val="0043260A"/>
    <w:rsid w:val="0043528F"/>
    <w:rsid w:val="0043663F"/>
    <w:rsid w:val="004614DD"/>
    <w:rsid w:val="004703AA"/>
    <w:rsid w:val="00471129"/>
    <w:rsid w:val="00471BE9"/>
    <w:rsid w:val="0047324D"/>
    <w:rsid w:val="0047757F"/>
    <w:rsid w:val="004811B7"/>
    <w:rsid w:val="00483DD5"/>
    <w:rsid w:val="004977D6"/>
    <w:rsid w:val="004A11DD"/>
    <w:rsid w:val="004A216C"/>
    <w:rsid w:val="004A33B3"/>
    <w:rsid w:val="004A4148"/>
    <w:rsid w:val="004A4E8A"/>
    <w:rsid w:val="004A5124"/>
    <w:rsid w:val="004B3FF2"/>
    <w:rsid w:val="004B4DAA"/>
    <w:rsid w:val="004B593B"/>
    <w:rsid w:val="004C04E9"/>
    <w:rsid w:val="004C736A"/>
    <w:rsid w:val="004C74B7"/>
    <w:rsid w:val="004D124C"/>
    <w:rsid w:val="004D2F78"/>
    <w:rsid w:val="004D2FA1"/>
    <w:rsid w:val="004D2FDF"/>
    <w:rsid w:val="004D4206"/>
    <w:rsid w:val="004D4D7A"/>
    <w:rsid w:val="004E15BB"/>
    <w:rsid w:val="004E7592"/>
    <w:rsid w:val="004F278F"/>
    <w:rsid w:val="004F4FDC"/>
    <w:rsid w:val="00502F90"/>
    <w:rsid w:val="00507CB6"/>
    <w:rsid w:val="00515D1C"/>
    <w:rsid w:val="005205D9"/>
    <w:rsid w:val="00520944"/>
    <w:rsid w:val="00523C12"/>
    <w:rsid w:val="00524365"/>
    <w:rsid w:val="00524A4A"/>
    <w:rsid w:val="0053392D"/>
    <w:rsid w:val="005412D7"/>
    <w:rsid w:val="00550A91"/>
    <w:rsid w:val="00551620"/>
    <w:rsid w:val="00560D6A"/>
    <w:rsid w:val="00561645"/>
    <w:rsid w:val="00562E85"/>
    <w:rsid w:val="005633A3"/>
    <w:rsid w:val="00570F82"/>
    <w:rsid w:val="005750A6"/>
    <w:rsid w:val="00575B96"/>
    <w:rsid w:val="005805D4"/>
    <w:rsid w:val="00580A85"/>
    <w:rsid w:val="00593118"/>
    <w:rsid w:val="005A2F8C"/>
    <w:rsid w:val="005A36AE"/>
    <w:rsid w:val="005A49A6"/>
    <w:rsid w:val="005A7B32"/>
    <w:rsid w:val="005B2730"/>
    <w:rsid w:val="005B38B7"/>
    <w:rsid w:val="005B5D3B"/>
    <w:rsid w:val="005D6041"/>
    <w:rsid w:val="005E4E68"/>
    <w:rsid w:val="005F1C8B"/>
    <w:rsid w:val="005F2ED4"/>
    <w:rsid w:val="005F4A68"/>
    <w:rsid w:val="005F72FD"/>
    <w:rsid w:val="0060292E"/>
    <w:rsid w:val="0060559E"/>
    <w:rsid w:val="006109BC"/>
    <w:rsid w:val="006130F6"/>
    <w:rsid w:val="00616AB7"/>
    <w:rsid w:val="006174C7"/>
    <w:rsid w:val="00620336"/>
    <w:rsid w:val="00624028"/>
    <w:rsid w:val="00626824"/>
    <w:rsid w:val="006272C6"/>
    <w:rsid w:val="00631BF1"/>
    <w:rsid w:val="00632BB6"/>
    <w:rsid w:val="006346A8"/>
    <w:rsid w:val="00634E8F"/>
    <w:rsid w:val="006362E0"/>
    <w:rsid w:val="00643296"/>
    <w:rsid w:val="00643478"/>
    <w:rsid w:val="006436B8"/>
    <w:rsid w:val="00646CF9"/>
    <w:rsid w:val="00652841"/>
    <w:rsid w:val="00652927"/>
    <w:rsid w:val="00653A7C"/>
    <w:rsid w:val="00655EAF"/>
    <w:rsid w:val="00656B9F"/>
    <w:rsid w:val="006578FF"/>
    <w:rsid w:val="00663176"/>
    <w:rsid w:val="006740B3"/>
    <w:rsid w:val="00677660"/>
    <w:rsid w:val="0068037F"/>
    <w:rsid w:val="00683906"/>
    <w:rsid w:val="0068393C"/>
    <w:rsid w:val="00685F31"/>
    <w:rsid w:val="00687255"/>
    <w:rsid w:val="00693228"/>
    <w:rsid w:val="0069436C"/>
    <w:rsid w:val="00694DBC"/>
    <w:rsid w:val="00695BAA"/>
    <w:rsid w:val="006A078F"/>
    <w:rsid w:val="006A1BF0"/>
    <w:rsid w:val="006A203F"/>
    <w:rsid w:val="006A4F26"/>
    <w:rsid w:val="006B0688"/>
    <w:rsid w:val="006B6BAC"/>
    <w:rsid w:val="006B75F4"/>
    <w:rsid w:val="006B7B52"/>
    <w:rsid w:val="006B7C23"/>
    <w:rsid w:val="006C1E5F"/>
    <w:rsid w:val="006C3ED4"/>
    <w:rsid w:val="006C56CE"/>
    <w:rsid w:val="006C5F2E"/>
    <w:rsid w:val="006C65AF"/>
    <w:rsid w:val="006D01DA"/>
    <w:rsid w:val="006D2DB1"/>
    <w:rsid w:val="006D5E7A"/>
    <w:rsid w:val="006D6046"/>
    <w:rsid w:val="006D7EE8"/>
    <w:rsid w:val="006E181A"/>
    <w:rsid w:val="006E4B1F"/>
    <w:rsid w:val="006E61E7"/>
    <w:rsid w:val="006E6BD6"/>
    <w:rsid w:val="006E7536"/>
    <w:rsid w:val="006E790E"/>
    <w:rsid w:val="006E7F1D"/>
    <w:rsid w:val="006F3595"/>
    <w:rsid w:val="006F35B7"/>
    <w:rsid w:val="006F7B24"/>
    <w:rsid w:val="00700C03"/>
    <w:rsid w:val="0070197B"/>
    <w:rsid w:val="00704F5D"/>
    <w:rsid w:val="00715904"/>
    <w:rsid w:val="0071612D"/>
    <w:rsid w:val="00722588"/>
    <w:rsid w:val="00722B04"/>
    <w:rsid w:val="00723876"/>
    <w:rsid w:val="00727C78"/>
    <w:rsid w:val="00730367"/>
    <w:rsid w:val="00730EF4"/>
    <w:rsid w:val="0073237D"/>
    <w:rsid w:val="00734257"/>
    <w:rsid w:val="007370CE"/>
    <w:rsid w:val="007371B2"/>
    <w:rsid w:val="007418F4"/>
    <w:rsid w:val="00742012"/>
    <w:rsid w:val="00742437"/>
    <w:rsid w:val="00742725"/>
    <w:rsid w:val="00747EF2"/>
    <w:rsid w:val="00750AD8"/>
    <w:rsid w:val="0075143C"/>
    <w:rsid w:val="007519B9"/>
    <w:rsid w:val="00751DB2"/>
    <w:rsid w:val="00752BA3"/>
    <w:rsid w:val="00754455"/>
    <w:rsid w:val="007554F2"/>
    <w:rsid w:val="007559B7"/>
    <w:rsid w:val="00762938"/>
    <w:rsid w:val="00763387"/>
    <w:rsid w:val="007650F5"/>
    <w:rsid w:val="00766118"/>
    <w:rsid w:val="00766226"/>
    <w:rsid w:val="007717BD"/>
    <w:rsid w:val="00773B3C"/>
    <w:rsid w:val="00775922"/>
    <w:rsid w:val="007770B2"/>
    <w:rsid w:val="007802C4"/>
    <w:rsid w:val="007864CA"/>
    <w:rsid w:val="007902F5"/>
    <w:rsid w:val="00790A15"/>
    <w:rsid w:val="00790F7F"/>
    <w:rsid w:val="00795D55"/>
    <w:rsid w:val="00797EFA"/>
    <w:rsid w:val="007A2F15"/>
    <w:rsid w:val="007A44A8"/>
    <w:rsid w:val="007A651C"/>
    <w:rsid w:val="007B26A2"/>
    <w:rsid w:val="007B39A5"/>
    <w:rsid w:val="007C6D77"/>
    <w:rsid w:val="007D1E19"/>
    <w:rsid w:val="007D260F"/>
    <w:rsid w:val="007D464D"/>
    <w:rsid w:val="007D5AB1"/>
    <w:rsid w:val="007D6CDA"/>
    <w:rsid w:val="007E12F3"/>
    <w:rsid w:val="007E308F"/>
    <w:rsid w:val="007E7EF8"/>
    <w:rsid w:val="007F01CB"/>
    <w:rsid w:val="007F0F6A"/>
    <w:rsid w:val="007F27D3"/>
    <w:rsid w:val="007F3357"/>
    <w:rsid w:val="007F7ED0"/>
    <w:rsid w:val="00811F6A"/>
    <w:rsid w:val="008129D6"/>
    <w:rsid w:val="008202CA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37C5"/>
    <w:rsid w:val="008349F6"/>
    <w:rsid w:val="0083551A"/>
    <w:rsid w:val="00840C15"/>
    <w:rsid w:val="00841D3A"/>
    <w:rsid w:val="00842E54"/>
    <w:rsid w:val="0085071E"/>
    <w:rsid w:val="00852885"/>
    <w:rsid w:val="00856811"/>
    <w:rsid w:val="00860677"/>
    <w:rsid w:val="0086299A"/>
    <w:rsid w:val="0086377F"/>
    <w:rsid w:val="0086529B"/>
    <w:rsid w:val="00875DF1"/>
    <w:rsid w:val="00881855"/>
    <w:rsid w:val="008818A5"/>
    <w:rsid w:val="00886450"/>
    <w:rsid w:val="008869D7"/>
    <w:rsid w:val="0089401F"/>
    <w:rsid w:val="00894376"/>
    <w:rsid w:val="00896C3E"/>
    <w:rsid w:val="008A1925"/>
    <w:rsid w:val="008A288C"/>
    <w:rsid w:val="008A6C54"/>
    <w:rsid w:val="008A797E"/>
    <w:rsid w:val="008B4E4D"/>
    <w:rsid w:val="008C6B43"/>
    <w:rsid w:val="008D37D9"/>
    <w:rsid w:val="008E2317"/>
    <w:rsid w:val="008E752F"/>
    <w:rsid w:val="008F2CF8"/>
    <w:rsid w:val="008F4DFE"/>
    <w:rsid w:val="008F5A88"/>
    <w:rsid w:val="008F71EA"/>
    <w:rsid w:val="009010E6"/>
    <w:rsid w:val="009144B2"/>
    <w:rsid w:val="009147A9"/>
    <w:rsid w:val="009170B1"/>
    <w:rsid w:val="00920722"/>
    <w:rsid w:val="00922C9E"/>
    <w:rsid w:val="00923454"/>
    <w:rsid w:val="00924620"/>
    <w:rsid w:val="00925B95"/>
    <w:rsid w:val="0093041D"/>
    <w:rsid w:val="00930C95"/>
    <w:rsid w:val="00934AA9"/>
    <w:rsid w:val="00935050"/>
    <w:rsid w:val="00943763"/>
    <w:rsid w:val="00950436"/>
    <w:rsid w:val="009535D5"/>
    <w:rsid w:val="00953865"/>
    <w:rsid w:val="009538AA"/>
    <w:rsid w:val="00953A95"/>
    <w:rsid w:val="00962E78"/>
    <w:rsid w:val="009651CD"/>
    <w:rsid w:val="00970317"/>
    <w:rsid w:val="009724D4"/>
    <w:rsid w:val="009727A4"/>
    <w:rsid w:val="00973326"/>
    <w:rsid w:val="00975C61"/>
    <w:rsid w:val="00975E98"/>
    <w:rsid w:val="009809DE"/>
    <w:rsid w:val="00984726"/>
    <w:rsid w:val="009848D4"/>
    <w:rsid w:val="009855DA"/>
    <w:rsid w:val="00990FF0"/>
    <w:rsid w:val="00992BB5"/>
    <w:rsid w:val="00992D57"/>
    <w:rsid w:val="009947CC"/>
    <w:rsid w:val="009A7DE2"/>
    <w:rsid w:val="009B046F"/>
    <w:rsid w:val="009B25E2"/>
    <w:rsid w:val="009B36B0"/>
    <w:rsid w:val="009C09EC"/>
    <w:rsid w:val="009D1E7D"/>
    <w:rsid w:val="009E4E29"/>
    <w:rsid w:val="009E6D5D"/>
    <w:rsid w:val="009F18AB"/>
    <w:rsid w:val="009F1C0F"/>
    <w:rsid w:val="009F2369"/>
    <w:rsid w:val="009F5134"/>
    <w:rsid w:val="009F5C13"/>
    <w:rsid w:val="00A0411E"/>
    <w:rsid w:val="00A0769A"/>
    <w:rsid w:val="00A079DB"/>
    <w:rsid w:val="00A10C40"/>
    <w:rsid w:val="00A10E54"/>
    <w:rsid w:val="00A11734"/>
    <w:rsid w:val="00A12F01"/>
    <w:rsid w:val="00A152FA"/>
    <w:rsid w:val="00A219BF"/>
    <w:rsid w:val="00A22ABD"/>
    <w:rsid w:val="00A237CC"/>
    <w:rsid w:val="00A24442"/>
    <w:rsid w:val="00A25D93"/>
    <w:rsid w:val="00A269B3"/>
    <w:rsid w:val="00A31B08"/>
    <w:rsid w:val="00A33570"/>
    <w:rsid w:val="00A3432E"/>
    <w:rsid w:val="00A37099"/>
    <w:rsid w:val="00A427C6"/>
    <w:rsid w:val="00A43135"/>
    <w:rsid w:val="00A4566E"/>
    <w:rsid w:val="00A4639C"/>
    <w:rsid w:val="00A473DB"/>
    <w:rsid w:val="00A47F14"/>
    <w:rsid w:val="00A604B7"/>
    <w:rsid w:val="00A60FA6"/>
    <w:rsid w:val="00A6344B"/>
    <w:rsid w:val="00A706A9"/>
    <w:rsid w:val="00A70E4E"/>
    <w:rsid w:val="00A71160"/>
    <w:rsid w:val="00A72F86"/>
    <w:rsid w:val="00A75B9F"/>
    <w:rsid w:val="00A75CBB"/>
    <w:rsid w:val="00A7742B"/>
    <w:rsid w:val="00A81C6E"/>
    <w:rsid w:val="00A86E9D"/>
    <w:rsid w:val="00A8783B"/>
    <w:rsid w:val="00A9046C"/>
    <w:rsid w:val="00A97CBC"/>
    <w:rsid w:val="00AA5DA7"/>
    <w:rsid w:val="00AA6929"/>
    <w:rsid w:val="00AA7249"/>
    <w:rsid w:val="00AB3DDF"/>
    <w:rsid w:val="00AB5F96"/>
    <w:rsid w:val="00AB73F6"/>
    <w:rsid w:val="00AC483B"/>
    <w:rsid w:val="00AC48C4"/>
    <w:rsid w:val="00AD278D"/>
    <w:rsid w:val="00AD3666"/>
    <w:rsid w:val="00AE1809"/>
    <w:rsid w:val="00AE5B37"/>
    <w:rsid w:val="00AF03C4"/>
    <w:rsid w:val="00AF0562"/>
    <w:rsid w:val="00AF0DFB"/>
    <w:rsid w:val="00AF15B1"/>
    <w:rsid w:val="00B021B3"/>
    <w:rsid w:val="00B02E9D"/>
    <w:rsid w:val="00B109A7"/>
    <w:rsid w:val="00B14CCB"/>
    <w:rsid w:val="00B213D5"/>
    <w:rsid w:val="00B23C1E"/>
    <w:rsid w:val="00B2452E"/>
    <w:rsid w:val="00B2488A"/>
    <w:rsid w:val="00B35922"/>
    <w:rsid w:val="00B3725C"/>
    <w:rsid w:val="00B37951"/>
    <w:rsid w:val="00B42960"/>
    <w:rsid w:val="00B44124"/>
    <w:rsid w:val="00B45700"/>
    <w:rsid w:val="00B459C9"/>
    <w:rsid w:val="00B45F9A"/>
    <w:rsid w:val="00B463FA"/>
    <w:rsid w:val="00B51F28"/>
    <w:rsid w:val="00B53213"/>
    <w:rsid w:val="00B53F8A"/>
    <w:rsid w:val="00B546D0"/>
    <w:rsid w:val="00B570B0"/>
    <w:rsid w:val="00B57B7B"/>
    <w:rsid w:val="00B60CF2"/>
    <w:rsid w:val="00B63070"/>
    <w:rsid w:val="00B67318"/>
    <w:rsid w:val="00B67BB2"/>
    <w:rsid w:val="00B71DD5"/>
    <w:rsid w:val="00B76295"/>
    <w:rsid w:val="00B7655B"/>
    <w:rsid w:val="00B81B00"/>
    <w:rsid w:val="00B83E1F"/>
    <w:rsid w:val="00BA0258"/>
    <w:rsid w:val="00BA3EF1"/>
    <w:rsid w:val="00BA6327"/>
    <w:rsid w:val="00BA6977"/>
    <w:rsid w:val="00BB4169"/>
    <w:rsid w:val="00BB5A02"/>
    <w:rsid w:val="00BB63D5"/>
    <w:rsid w:val="00BC1ADE"/>
    <w:rsid w:val="00BC23C7"/>
    <w:rsid w:val="00BD1A0A"/>
    <w:rsid w:val="00BD2407"/>
    <w:rsid w:val="00BD4A21"/>
    <w:rsid w:val="00BE0166"/>
    <w:rsid w:val="00BE518F"/>
    <w:rsid w:val="00BE6632"/>
    <w:rsid w:val="00BE69F5"/>
    <w:rsid w:val="00BF552D"/>
    <w:rsid w:val="00BF5560"/>
    <w:rsid w:val="00C032EE"/>
    <w:rsid w:val="00C068FB"/>
    <w:rsid w:val="00C13F13"/>
    <w:rsid w:val="00C16FE2"/>
    <w:rsid w:val="00C212C9"/>
    <w:rsid w:val="00C22CE9"/>
    <w:rsid w:val="00C270E6"/>
    <w:rsid w:val="00C27F47"/>
    <w:rsid w:val="00C31D32"/>
    <w:rsid w:val="00C3420B"/>
    <w:rsid w:val="00C35CA6"/>
    <w:rsid w:val="00C4110D"/>
    <w:rsid w:val="00C412E4"/>
    <w:rsid w:val="00C5072E"/>
    <w:rsid w:val="00C5213A"/>
    <w:rsid w:val="00C55F4D"/>
    <w:rsid w:val="00C56BC4"/>
    <w:rsid w:val="00C57F72"/>
    <w:rsid w:val="00C621F4"/>
    <w:rsid w:val="00C64D16"/>
    <w:rsid w:val="00C70391"/>
    <w:rsid w:val="00C7213B"/>
    <w:rsid w:val="00C7309D"/>
    <w:rsid w:val="00C74FFA"/>
    <w:rsid w:val="00C752BF"/>
    <w:rsid w:val="00C7713B"/>
    <w:rsid w:val="00C82616"/>
    <w:rsid w:val="00C856E9"/>
    <w:rsid w:val="00C863D8"/>
    <w:rsid w:val="00C87F58"/>
    <w:rsid w:val="00C94A7F"/>
    <w:rsid w:val="00C94C23"/>
    <w:rsid w:val="00C95E22"/>
    <w:rsid w:val="00C96F5C"/>
    <w:rsid w:val="00CA0A6E"/>
    <w:rsid w:val="00CA1AE9"/>
    <w:rsid w:val="00CB01C6"/>
    <w:rsid w:val="00CB3054"/>
    <w:rsid w:val="00CB37C8"/>
    <w:rsid w:val="00CB69DB"/>
    <w:rsid w:val="00CB7A3C"/>
    <w:rsid w:val="00CB7B63"/>
    <w:rsid w:val="00CC0A19"/>
    <w:rsid w:val="00CC22E4"/>
    <w:rsid w:val="00CC2DA5"/>
    <w:rsid w:val="00CC2EAD"/>
    <w:rsid w:val="00CC48C5"/>
    <w:rsid w:val="00CD000A"/>
    <w:rsid w:val="00CD2B29"/>
    <w:rsid w:val="00CD2DE2"/>
    <w:rsid w:val="00CE45B4"/>
    <w:rsid w:val="00CE51B6"/>
    <w:rsid w:val="00CE75FD"/>
    <w:rsid w:val="00D00BDF"/>
    <w:rsid w:val="00D01B00"/>
    <w:rsid w:val="00D03D4B"/>
    <w:rsid w:val="00D04965"/>
    <w:rsid w:val="00D06F06"/>
    <w:rsid w:val="00D141DF"/>
    <w:rsid w:val="00D14B4E"/>
    <w:rsid w:val="00D16132"/>
    <w:rsid w:val="00D2224D"/>
    <w:rsid w:val="00D22439"/>
    <w:rsid w:val="00D225BE"/>
    <w:rsid w:val="00D22F40"/>
    <w:rsid w:val="00D311F3"/>
    <w:rsid w:val="00D3423C"/>
    <w:rsid w:val="00D345A3"/>
    <w:rsid w:val="00D366C7"/>
    <w:rsid w:val="00D368C1"/>
    <w:rsid w:val="00D42F2D"/>
    <w:rsid w:val="00D44CF0"/>
    <w:rsid w:val="00D45154"/>
    <w:rsid w:val="00D515F6"/>
    <w:rsid w:val="00D52649"/>
    <w:rsid w:val="00D575A8"/>
    <w:rsid w:val="00D66C47"/>
    <w:rsid w:val="00D678A9"/>
    <w:rsid w:val="00D704D7"/>
    <w:rsid w:val="00D734DF"/>
    <w:rsid w:val="00D73D17"/>
    <w:rsid w:val="00D759A9"/>
    <w:rsid w:val="00D770A4"/>
    <w:rsid w:val="00D77260"/>
    <w:rsid w:val="00D77556"/>
    <w:rsid w:val="00D80B5A"/>
    <w:rsid w:val="00D843BC"/>
    <w:rsid w:val="00D8590D"/>
    <w:rsid w:val="00D920E6"/>
    <w:rsid w:val="00D93775"/>
    <w:rsid w:val="00D966EE"/>
    <w:rsid w:val="00DA03EB"/>
    <w:rsid w:val="00DA4718"/>
    <w:rsid w:val="00DA5C31"/>
    <w:rsid w:val="00DB0118"/>
    <w:rsid w:val="00DB3D30"/>
    <w:rsid w:val="00DB3D97"/>
    <w:rsid w:val="00DC237C"/>
    <w:rsid w:val="00DC386D"/>
    <w:rsid w:val="00DC7D8F"/>
    <w:rsid w:val="00DD6CB8"/>
    <w:rsid w:val="00DE5308"/>
    <w:rsid w:val="00DF0C23"/>
    <w:rsid w:val="00DF2355"/>
    <w:rsid w:val="00DF254B"/>
    <w:rsid w:val="00DF5400"/>
    <w:rsid w:val="00E00EFB"/>
    <w:rsid w:val="00E0106B"/>
    <w:rsid w:val="00E0209A"/>
    <w:rsid w:val="00E03478"/>
    <w:rsid w:val="00E056B2"/>
    <w:rsid w:val="00E11DBC"/>
    <w:rsid w:val="00E14555"/>
    <w:rsid w:val="00E176B5"/>
    <w:rsid w:val="00E1773E"/>
    <w:rsid w:val="00E17C4F"/>
    <w:rsid w:val="00E21D4C"/>
    <w:rsid w:val="00E2393B"/>
    <w:rsid w:val="00E31BE2"/>
    <w:rsid w:val="00E325DC"/>
    <w:rsid w:val="00E33834"/>
    <w:rsid w:val="00E33A27"/>
    <w:rsid w:val="00E368B2"/>
    <w:rsid w:val="00E37E69"/>
    <w:rsid w:val="00E403BF"/>
    <w:rsid w:val="00E40BEE"/>
    <w:rsid w:val="00E40C1E"/>
    <w:rsid w:val="00E42045"/>
    <w:rsid w:val="00E42B6B"/>
    <w:rsid w:val="00E562B3"/>
    <w:rsid w:val="00E63065"/>
    <w:rsid w:val="00E640A8"/>
    <w:rsid w:val="00E71490"/>
    <w:rsid w:val="00E718BB"/>
    <w:rsid w:val="00E71C51"/>
    <w:rsid w:val="00E74CFE"/>
    <w:rsid w:val="00E75986"/>
    <w:rsid w:val="00E760DA"/>
    <w:rsid w:val="00E81D41"/>
    <w:rsid w:val="00E84470"/>
    <w:rsid w:val="00E86829"/>
    <w:rsid w:val="00E86DA7"/>
    <w:rsid w:val="00E918E2"/>
    <w:rsid w:val="00E932CB"/>
    <w:rsid w:val="00EA6836"/>
    <w:rsid w:val="00EA6D5E"/>
    <w:rsid w:val="00EA730C"/>
    <w:rsid w:val="00EB1108"/>
    <w:rsid w:val="00EB14E1"/>
    <w:rsid w:val="00EB16E3"/>
    <w:rsid w:val="00EC06DF"/>
    <w:rsid w:val="00EC0C20"/>
    <w:rsid w:val="00EC1B5C"/>
    <w:rsid w:val="00EC2DF4"/>
    <w:rsid w:val="00EC4DCD"/>
    <w:rsid w:val="00EC4DFC"/>
    <w:rsid w:val="00EC7913"/>
    <w:rsid w:val="00ED1953"/>
    <w:rsid w:val="00ED3813"/>
    <w:rsid w:val="00ED6B67"/>
    <w:rsid w:val="00EE5A54"/>
    <w:rsid w:val="00EE671A"/>
    <w:rsid w:val="00EF1274"/>
    <w:rsid w:val="00EF473B"/>
    <w:rsid w:val="00F0174D"/>
    <w:rsid w:val="00F03CA6"/>
    <w:rsid w:val="00F047F8"/>
    <w:rsid w:val="00F057AE"/>
    <w:rsid w:val="00F0646C"/>
    <w:rsid w:val="00F06610"/>
    <w:rsid w:val="00F07572"/>
    <w:rsid w:val="00F07938"/>
    <w:rsid w:val="00F07EAD"/>
    <w:rsid w:val="00F10EF4"/>
    <w:rsid w:val="00F13E9C"/>
    <w:rsid w:val="00F17C7E"/>
    <w:rsid w:val="00F217FC"/>
    <w:rsid w:val="00F24893"/>
    <w:rsid w:val="00F26421"/>
    <w:rsid w:val="00F27615"/>
    <w:rsid w:val="00F27972"/>
    <w:rsid w:val="00F31262"/>
    <w:rsid w:val="00F319F9"/>
    <w:rsid w:val="00F3363E"/>
    <w:rsid w:val="00F448D6"/>
    <w:rsid w:val="00F44FCB"/>
    <w:rsid w:val="00F507DC"/>
    <w:rsid w:val="00F521E8"/>
    <w:rsid w:val="00F52D73"/>
    <w:rsid w:val="00F57454"/>
    <w:rsid w:val="00F57601"/>
    <w:rsid w:val="00F61763"/>
    <w:rsid w:val="00F6325A"/>
    <w:rsid w:val="00F64FA7"/>
    <w:rsid w:val="00F65474"/>
    <w:rsid w:val="00F65C0A"/>
    <w:rsid w:val="00F66249"/>
    <w:rsid w:val="00F72EF7"/>
    <w:rsid w:val="00F73767"/>
    <w:rsid w:val="00F75C67"/>
    <w:rsid w:val="00F7616C"/>
    <w:rsid w:val="00F92F34"/>
    <w:rsid w:val="00F93432"/>
    <w:rsid w:val="00F93C8A"/>
    <w:rsid w:val="00F940E9"/>
    <w:rsid w:val="00F97C1E"/>
    <w:rsid w:val="00FA4341"/>
    <w:rsid w:val="00FB226C"/>
    <w:rsid w:val="00FB2F21"/>
    <w:rsid w:val="00FB30C9"/>
    <w:rsid w:val="00FB3F64"/>
    <w:rsid w:val="00FC0381"/>
    <w:rsid w:val="00FC3AEE"/>
    <w:rsid w:val="00FC409A"/>
    <w:rsid w:val="00FC5880"/>
    <w:rsid w:val="00FD0365"/>
    <w:rsid w:val="00FD3123"/>
    <w:rsid w:val="00FD7A2F"/>
    <w:rsid w:val="00FE713E"/>
    <w:rsid w:val="00FF2897"/>
    <w:rsid w:val="00FF3619"/>
    <w:rsid w:val="00FF47D6"/>
    <w:rsid w:val="00FF51EF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7914579C"/>
  <w15:docId w15:val="{6281CADF-83D5-4030-A3A9-3235D17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74F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69B3"/>
    <w:rPr>
      <w:color w:val="808080"/>
      <w:shd w:val="clear" w:color="auto" w:fill="E6E6E6"/>
    </w:rPr>
  </w:style>
  <w:style w:type="table" w:styleId="Sombreadomedio2-nfasis1">
    <w:name w:val="Medium Shading 2 Accent 1"/>
    <w:basedOn w:val="Tablanormal"/>
    <w:uiPriority w:val="64"/>
    <w:rsid w:val="007554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F75C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9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85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6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php.net/manual/es/function.base64-decode.ph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odepen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ducem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hp.net/manual/es/function.password-hash.php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hp.net/manual/es/function.password-verify.ph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8D898-842F-4FC4-9C0B-84CE341F36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865</TotalTime>
  <Pages>1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DAM2/ASIX2 - PHP: UF1</vt:lpstr>
      <vt:lpstr>PROJECTE - Proposta tècnica</vt:lpstr>
    </vt:vector>
  </TitlesOfParts>
  <Company>Educem</Company>
  <LinksUpToDate>false</LinksUpToDate>
  <CharactersWithSpaces>4226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DAM2/ASIX2 - PHP: UF1</dc:title>
  <dc:subject>UF1 - Entrega #1</dc:subject>
  <dc:creator/>
  <cp:lastModifiedBy>Alvaro RS</cp:lastModifiedBy>
  <cp:revision>298</cp:revision>
  <cp:lastPrinted>2015-07-06T09:36:00Z</cp:lastPrinted>
  <dcterms:created xsi:type="dcterms:W3CDTF">2017-09-13T06:20:00Z</dcterms:created>
  <dcterms:modified xsi:type="dcterms:W3CDTF">2020-11-12T09:31:00Z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